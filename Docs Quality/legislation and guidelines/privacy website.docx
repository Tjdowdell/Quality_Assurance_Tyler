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36" w:rsidRDefault="00BB4E23">
      <w:pPr>
        <w:rPr>
          <w:b/>
        </w:rPr>
      </w:pPr>
      <w:hyperlink r:id="rId5" w:history="1">
        <w:r w:rsidRPr="00D611CA">
          <w:rPr>
            <w:rStyle w:val="Hyperlink"/>
            <w:b/>
          </w:rPr>
          <w:t>http://www.oaic.gov.au/privacy-policy-summary</w:t>
        </w:r>
      </w:hyperlink>
    </w:p>
    <w:p w:rsidR="00BB4E23" w:rsidRPr="00BB4E23" w:rsidRDefault="00BB4E23">
      <w:pPr>
        <w:rPr>
          <w:b/>
        </w:rPr>
      </w:pPr>
      <w:bookmarkStart w:id="0" w:name="_GoBack"/>
      <w:bookmarkEnd w:id="0"/>
    </w:p>
    <w:sectPr w:rsidR="00BB4E23" w:rsidRPr="00BB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23"/>
    <w:rsid w:val="001664D4"/>
    <w:rsid w:val="001B5A39"/>
    <w:rsid w:val="002C4D32"/>
    <w:rsid w:val="00300E2B"/>
    <w:rsid w:val="00334BB9"/>
    <w:rsid w:val="00423AC9"/>
    <w:rsid w:val="00443465"/>
    <w:rsid w:val="00526764"/>
    <w:rsid w:val="005673E6"/>
    <w:rsid w:val="00587B69"/>
    <w:rsid w:val="0059242D"/>
    <w:rsid w:val="0062550F"/>
    <w:rsid w:val="00691CAA"/>
    <w:rsid w:val="00734379"/>
    <w:rsid w:val="007E15DB"/>
    <w:rsid w:val="00884956"/>
    <w:rsid w:val="008A43CF"/>
    <w:rsid w:val="008D4436"/>
    <w:rsid w:val="00937B4F"/>
    <w:rsid w:val="009D1A73"/>
    <w:rsid w:val="00AC4C38"/>
    <w:rsid w:val="00AD0C41"/>
    <w:rsid w:val="00B018B2"/>
    <w:rsid w:val="00B20999"/>
    <w:rsid w:val="00B543CE"/>
    <w:rsid w:val="00B71811"/>
    <w:rsid w:val="00BB4E23"/>
    <w:rsid w:val="00BE3D15"/>
    <w:rsid w:val="00CA69F5"/>
    <w:rsid w:val="00CD5259"/>
    <w:rsid w:val="00E2076C"/>
    <w:rsid w:val="00EB03D6"/>
    <w:rsid w:val="00F2182E"/>
    <w:rsid w:val="00F559B5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aic.gov.au/privacy-policy-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4A4F6C41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Kosturin</dc:creator>
  <cp:lastModifiedBy>Debra Kosturin</cp:lastModifiedBy>
  <cp:revision>1</cp:revision>
  <dcterms:created xsi:type="dcterms:W3CDTF">2014-05-07T01:05:00Z</dcterms:created>
  <dcterms:modified xsi:type="dcterms:W3CDTF">2014-05-07T01:06:00Z</dcterms:modified>
</cp:coreProperties>
</file>