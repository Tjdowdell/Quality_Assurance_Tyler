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6E5" w:rsidRDefault="009B6BC4" w:rsidP="005626E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1657350</wp:posOffset>
                </wp:positionV>
                <wp:extent cx="6858000" cy="6694098"/>
                <wp:effectExtent l="0" t="0" r="0" b="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66940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1C6B" w:rsidRDefault="000E1C6B" w:rsidP="000E1C6B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</w:p>
                          <w:p w:rsidR="000E1C6B" w:rsidRPr="00C73EF9" w:rsidRDefault="000E1C6B" w:rsidP="000E1C6B">
                            <w:pPr>
                              <w:pStyle w:val="Heading1"/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Quality Assurance Schedule</w:t>
                            </w:r>
                          </w:p>
                          <w:p w:rsidR="000E1C6B" w:rsidRDefault="000E1C6B" w:rsidP="000E1C6B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</w:p>
                          <w:p w:rsidR="000E1C6B" w:rsidRDefault="000E1C6B" w:rsidP="000E1C6B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</w:p>
                          <w:p w:rsidR="000E1C6B" w:rsidRPr="00E441E6" w:rsidRDefault="000E1C6B" w:rsidP="000E1C6B">
                            <w:pPr>
                              <w:ind w:left="720"/>
                              <w:rPr>
                                <w:u w:val="single"/>
                                <w:lang w:eastAsia="en-AU"/>
                              </w:rPr>
                            </w:pPr>
                            <w:r w:rsidRPr="00E441E6">
                              <w:rPr>
                                <w:u w:val="single"/>
                                <w:lang w:eastAsia="en-AU"/>
                              </w:rPr>
                              <w:t>W</w:t>
                            </w:r>
                            <w:r w:rsidRPr="00E441E6">
                              <w:rPr>
                                <w:u w:val="single"/>
                                <w:lang w:eastAsia="en-AU"/>
                              </w:rPr>
                              <w:t>hat initial testing of the site should be undertaken</w:t>
                            </w:r>
                            <w:r w:rsidRPr="00E441E6">
                              <w:rPr>
                                <w:u w:val="single"/>
                                <w:lang w:eastAsia="en-AU"/>
                              </w:rPr>
                              <w:t xml:space="preserve"> </w:t>
                            </w:r>
                            <w:proofErr w:type="gramStart"/>
                            <w:r w:rsidRPr="00E441E6">
                              <w:rPr>
                                <w:u w:val="single"/>
                                <w:lang w:eastAsia="en-AU"/>
                              </w:rPr>
                              <w:t>–</w:t>
                            </w:r>
                            <w:proofErr w:type="gramEnd"/>
                            <w:r w:rsidRPr="00E441E6">
                              <w:rPr>
                                <w:u w:val="single"/>
                                <w:lang w:eastAsia="en-AU"/>
                              </w:rPr>
                              <w:t xml:space="preserve"> </w:t>
                            </w:r>
                            <w:r w:rsidRPr="00E441E6">
                              <w:rPr>
                                <w:u w:val="single"/>
                                <w:lang w:eastAsia="en-AU"/>
                              </w:rPr>
                              <w:t xml:space="preserve"> </w:t>
                            </w:r>
                          </w:p>
                          <w:p w:rsidR="000E1C6B" w:rsidRDefault="000E1C6B" w:rsidP="000E1C6B">
                            <w:pPr>
                              <w:ind w:left="720"/>
                              <w:rPr>
                                <w:u w:val="single"/>
                                <w:lang w:eastAsia="en-AU"/>
                              </w:rPr>
                            </w:pPr>
                          </w:p>
                          <w:p w:rsidR="00E441E6" w:rsidRPr="00E441E6" w:rsidRDefault="00E441E6" w:rsidP="000E1C6B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Website is functional and responsive, pages load quickly and images, text etc. display correctly. All links are in working order.</w:t>
                            </w:r>
                          </w:p>
                          <w:p w:rsidR="00E441E6" w:rsidRPr="00E441E6" w:rsidRDefault="00E441E6" w:rsidP="000E1C6B">
                            <w:pPr>
                              <w:ind w:left="720"/>
                              <w:rPr>
                                <w:u w:val="single"/>
                                <w:lang w:eastAsia="en-AU"/>
                              </w:rPr>
                            </w:pPr>
                          </w:p>
                          <w:p w:rsidR="000E1C6B" w:rsidRDefault="000E1C6B" w:rsidP="000E1C6B">
                            <w:pPr>
                              <w:ind w:left="720"/>
                              <w:rPr>
                                <w:u w:val="single"/>
                                <w:lang w:eastAsia="en-AU"/>
                              </w:rPr>
                            </w:pPr>
                            <w:r w:rsidRPr="00E441E6">
                              <w:rPr>
                                <w:u w:val="single"/>
                                <w:lang w:eastAsia="en-AU"/>
                              </w:rPr>
                              <w:t>T</w:t>
                            </w:r>
                            <w:r w:rsidRPr="00E441E6">
                              <w:rPr>
                                <w:u w:val="single"/>
                                <w:lang w:eastAsia="en-AU"/>
                              </w:rPr>
                              <w:t>he ongoing testing of a</w:t>
                            </w:r>
                            <w:r w:rsidRPr="00E441E6">
                              <w:rPr>
                                <w:u w:val="single"/>
                                <w:lang w:eastAsia="en-AU"/>
                              </w:rPr>
                              <w:t xml:space="preserve"> site that should be undertaken – </w:t>
                            </w:r>
                          </w:p>
                          <w:p w:rsidR="00E441E6" w:rsidRDefault="00E441E6" w:rsidP="000E1C6B">
                            <w:pPr>
                              <w:ind w:left="720"/>
                              <w:rPr>
                                <w:u w:val="single"/>
                                <w:lang w:eastAsia="en-AU"/>
                              </w:rPr>
                            </w:pPr>
                          </w:p>
                          <w:p w:rsidR="00E441E6" w:rsidRDefault="00E65CE0" w:rsidP="000E1C6B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 xml:space="preserve">Link integrity – every 12 months for external links, 3 months for internal link </w:t>
                            </w:r>
                          </w:p>
                          <w:p w:rsidR="00E65CE0" w:rsidRDefault="00E65CE0" w:rsidP="000E1C6B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Image size – every month to ensure that no images are more than 300kB in size</w:t>
                            </w:r>
                          </w:p>
                          <w:p w:rsidR="00E65CE0" w:rsidRPr="00E65CE0" w:rsidRDefault="00E65CE0" w:rsidP="000E1C6B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Validation – Every 6 months to check that code is conforming to current standards</w:t>
                            </w:r>
                          </w:p>
                          <w:p w:rsidR="000E1C6B" w:rsidRPr="00E441E6" w:rsidRDefault="000E1C6B" w:rsidP="000E1C6B">
                            <w:pPr>
                              <w:ind w:left="720"/>
                              <w:rPr>
                                <w:u w:val="single"/>
                                <w:lang w:eastAsia="en-AU"/>
                              </w:rPr>
                            </w:pPr>
                          </w:p>
                          <w:p w:rsidR="000E1C6B" w:rsidRPr="00E441E6" w:rsidRDefault="000E1C6B" w:rsidP="000E1C6B">
                            <w:pPr>
                              <w:ind w:left="720"/>
                              <w:rPr>
                                <w:u w:val="single"/>
                                <w:lang w:eastAsia="en-AU"/>
                              </w:rPr>
                            </w:pPr>
                            <w:r w:rsidRPr="00E441E6">
                              <w:rPr>
                                <w:u w:val="single"/>
                                <w:lang w:eastAsia="en-AU"/>
                              </w:rPr>
                              <w:t>T</w:t>
                            </w:r>
                            <w:r w:rsidRPr="00E441E6">
                              <w:rPr>
                                <w:u w:val="single"/>
                                <w:lang w:eastAsia="en-AU"/>
                              </w:rPr>
                              <w:t xml:space="preserve">he frequency of testing </w:t>
                            </w:r>
                            <w:r w:rsidRPr="00E441E6">
                              <w:rPr>
                                <w:u w:val="single"/>
                                <w:lang w:eastAsia="en-AU"/>
                              </w:rPr>
                              <w:t xml:space="preserve">– </w:t>
                            </w:r>
                          </w:p>
                          <w:p w:rsidR="000E1C6B" w:rsidRPr="00E441E6" w:rsidRDefault="000E1C6B" w:rsidP="000E1C6B">
                            <w:pPr>
                              <w:ind w:left="720"/>
                              <w:rPr>
                                <w:u w:val="single"/>
                                <w:lang w:eastAsia="en-AU"/>
                              </w:rPr>
                            </w:pPr>
                          </w:p>
                          <w:p w:rsidR="00E441E6" w:rsidRPr="00E441E6" w:rsidRDefault="00E441E6" w:rsidP="000E1C6B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E</w:t>
                            </w:r>
                            <w:r w:rsidR="00ED756E">
                              <w:rPr>
                                <w:lang w:eastAsia="en-AU"/>
                              </w:rPr>
                              <w:t>very 6 months to ensure that HTML and CSS codes are up to standard with the current standards.</w:t>
                            </w:r>
                          </w:p>
                          <w:p w:rsidR="00E441E6" w:rsidRPr="00E441E6" w:rsidRDefault="00E441E6" w:rsidP="000E1C6B">
                            <w:pPr>
                              <w:ind w:left="720"/>
                              <w:rPr>
                                <w:u w:val="single"/>
                                <w:lang w:eastAsia="en-AU"/>
                              </w:rPr>
                            </w:pPr>
                          </w:p>
                          <w:p w:rsidR="000E1C6B" w:rsidRDefault="000E1C6B" w:rsidP="000E1C6B">
                            <w:pPr>
                              <w:ind w:left="720"/>
                              <w:rPr>
                                <w:u w:val="single"/>
                                <w:lang w:eastAsia="en-AU"/>
                              </w:rPr>
                            </w:pPr>
                            <w:r w:rsidRPr="00E441E6">
                              <w:rPr>
                                <w:u w:val="single"/>
                                <w:lang w:eastAsia="en-AU"/>
                              </w:rPr>
                              <w:t>M</w:t>
                            </w:r>
                            <w:r w:rsidRPr="00E441E6">
                              <w:rPr>
                                <w:u w:val="single"/>
                                <w:lang w:eastAsia="en-AU"/>
                              </w:rPr>
                              <w:t xml:space="preserve">ethods for capturing feedback on quality issues </w:t>
                            </w:r>
                            <w:r w:rsidRPr="00E441E6">
                              <w:rPr>
                                <w:u w:val="single"/>
                                <w:lang w:eastAsia="en-AU"/>
                              </w:rPr>
                              <w:t xml:space="preserve">– </w:t>
                            </w:r>
                          </w:p>
                          <w:p w:rsidR="00E65CE0" w:rsidRDefault="00E65CE0" w:rsidP="000E1C6B">
                            <w:pPr>
                              <w:ind w:left="720"/>
                              <w:rPr>
                                <w:u w:val="single"/>
                                <w:lang w:eastAsia="en-AU"/>
                              </w:rPr>
                            </w:pPr>
                          </w:p>
                          <w:p w:rsidR="00E65CE0" w:rsidRDefault="00E65CE0" w:rsidP="000E1C6B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  <w:r w:rsidRPr="00E65CE0">
                              <w:rPr>
                                <w:lang w:eastAsia="en-AU"/>
                              </w:rPr>
                              <w:t>Screenshots</w:t>
                            </w:r>
                            <w:r>
                              <w:rPr>
                                <w:lang w:eastAsia="en-AU"/>
                              </w:rPr>
                              <w:t xml:space="preserve"> if a page/image isn’t displaying correctly.</w:t>
                            </w:r>
                          </w:p>
                          <w:p w:rsidR="00E65CE0" w:rsidRDefault="00E65CE0" w:rsidP="000E1C6B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Screenshots of the validator if a page doesn’t validate without errors.</w:t>
                            </w:r>
                          </w:p>
                          <w:p w:rsidR="00E65CE0" w:rsidRDefault="00E65CE0" w:rsidP="000E1C6B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 xml:space="preserve">Tables for Link integrity and Cross-browser compatibility </w:t>
                            </w:r>
                          </w:p>
                          <w:p w:rsidR="00767169" w:rsidRDefault="00767169" w:rsidP="000E1C6B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</w:p>
                          <w:p w:rsidR="00767169" w:rsidRDefault="00767169" w:rsidP="000E1C6B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Examples;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eastAsia="en-AU"/>
                              </w:rPr>
                              <w:br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5"/>
                              <w:gridCol w:w="2427"/>
                              <w:gridCol w:w="2398"/>
                              <w:gridCol w:w="2402"/>
                            </w:tblGrid>
                            <w:tr w:rsidR="00254641" w:rsidTr="00E65CE0">
                              <w:tc>
                                <w:tcPr>
                                  <w:tcW w:w="2629" w:type="dxa"/>
                                  <w:shd w:val="clear" w:color="auto" w:fill="7F7F7F" w:themeFill="text1" w:themeFillTint="80"/>
                                </w:tcPr>
                                <w:p w:rsidR="00E65CE0" w:rsidRDefault="00E65CE0" w:rsidP="000E1C6B">
                                  <w:pPr>
                                    <w:rPr>
                                      <w:lang w:eastAsia="en-AU"/>
                                    </w:rPr>
                                  </w:pPr>
                                  <w:r>
                                    <w:rPr>
                                      <w:lang w:eastAsia="en-AU"/>
                                    </w:rPr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2629" w:type="dxa"/>
                                  <w:shd w:val="clear" w:color="auto" w:fill="7F7F7F" w:themeFill="text1" w:themeFillTint="80"/>
                                </w:tcPr>
                                <w:p w:rsidR="00E65CE0" w:rsidRDefault="00254641" w:rsidP="000E1C6B">
                                  <w:pPr>
                                    <w:rPr>
                                      <w:lang w:eastAsia="en-AU"/>
                                    </w:rPr>
                                  </w:pPr>
                                  <w:r>
                                    <w:rPr>
                                      <w:lang w:eastAsia="en-AU"/>
                                    </w:rPr>
                                    <w:t>Intended Target</w:t>
                                  </w:r>
                                </w:p>
                              </w:tc>
                              <w:tc>
                                <w:tcPr>
                                  <w:tcW w:w="2629" w:type="dxa"/>
                                  <w:shd w:val="clear" w:color="auto" w:fill="7F7F7F" w:themeFill="text1" w:themeFillTint="80"/>
                                </w:tcPr>
                                <w:p w:rsidR="00E65CE0" w:rsidRDefault="00254641" w:rsidP="000E1C6B">
                                  <w:pPr>
                                    <w:rPr>
                                      <w:lang w:eastAsia="en-AU"/>
                                    </w:rPr>
                                  </w:pPr>
                                  <w:r>
                                    <w:rPr>
                                      <w:lang w:eastAsia="en-AU"/>
                                    </w:rPr>
                                    <w:t>Result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  <w:shd w:val="clear" w:color="auto" w:fill="7F7F7F" w:themeFill="text1" w:themeFillTint="80"/>
                                </w:tcPr>
                                <w:p w:rsidR="00E65CE0" w:rsidRDefault="00E65CE0" w:rsidP="000E1C6B">
                                  <w:pPr>
                                    <w:rPr>
                                      <w:lang w:eastAsia="en-AU"/>
                                    </w:rPr>
                                  </w:pPr>
                                  <w:r>
                                    <w:rPr>
                                      <w:lang w:eastAsia="en-AU"/>
                                    </w:rPr>
                                    <w:t>Works</w:t>
                                  </w:r>
                                </w:p>
                              </w:tc>
                            </w:tr>
                            <w:tr w:rsidR="00254641" w:rsidTr="00E65CE0">
                              <w:tc>
                                <w:tcPr>
                                  <w:tcW w:w="2629" w:type="dxa"/>
                                </w:tcPr>
                                <w:p w:rsidR="00E65CE0" w:rsidRDefault="00254641" w:rsidP="000E1C6B">
                                  <w:pPr>
                                    <w:rPr>
                                      <w:lang w:eastAsia="en-AU"/>
                                    </w:rPr>
                                  </w:pPr>
                                  <w:r>
                                    <w:rPr>
                                      <w:lang w:eastAsia="en-AU"/>
                                    </w:rPr>
                                    <w:t>../pages/about.html</w:t>
                                  </w:r>
                                </w:p>
                              </w:tc>
                              <w:tc>
                                <w:tcPr>
                                  <w:tcW w:w="2629" w:type="dxa"/>
                                </w:tcPr>
                                <w:p w:rsidR="00E65CE0" w:rsidRDefault="00254641" w:rsidP="000E1C6B">
                                  <w:pPr>
                                    <w:rPr>
                                      <w:lang w:eastAsia="en-AU"/>
                                    </w:rPr>
                                  </w:pPr>
                                  <w:r>
                                    <w:rPr>
                                      <w:lang w:eastAsia="en-AU"/>
                                    </w:rPr>
                                    <w:t>About Us</w:t>
                                  </w:r>
                                </w:p>
                              </w:tc>
                              <w:tc>
                                <w:tcPr>
                                  <w:tcW w:w="2629" w:type="dxa"/>
                                </w:tcPr>
                                <w:p w:rsidR="00E65CE0" w:rsidRDefault="00254641" w:rsidP="000E1C6B">
                                  <w:pPr>
                                    <w:rPr>
                                      <w:lang w:eastAsia="en-AU"/>
                                    </w:rPr>
                                  </w:pPr>
                                  <w:r>
                                    <w:rPr>
                                      <w:lang w:eastAsia="en-AU"/>
                                    </w:rPr>
                                    <w:t>About Us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:rsidR="00E65CE0" w:rsidRDefault="00254641" w:rsidP="000E1C6B">
                                  <w:pPr>
                                    <w:rPr>
                                      <w:lang w:eastAsia="en-AU"/>
                                    </w:rPr>
                                  </w:pPr>
                                  <w:r>
                                    <w:rPr>
                                      <w:lang w:eastAsia="en-AU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:rsidR="00E65CE0" w:rsidRPr="00E65CE0" w:rsidRDefault="00E65CE0" w:rsidP="000E1C6B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899"/>
                              <w:gridCol w:w="4883"/>
                            </w:tblGrid>
                            <w:tr w:rsidR="00254641" w:rsidTr="00254641">
                              <w:tc>
                                <w:tcPr>
                                  <w:tcW w:w="5258" w:type="dxa"/>
                                </w:tcPr>
                                <w:p w:rsidR="00254641" w:rsidRDefault="00254641" w:rsidP="000E1C6B">
                                  <w:pPr>
                                    <w:rPr>
                                      <w:lang w:eastAsia="en-AU"/>
                                    </w:rPr>
                                  </w:pPr>
                                  <w:r>
                                    <w:rPr>
                                      <w:lang w:eastAsia="en-AU"/>
                                    </w:rPr>
                                    <w:t>Browser</w:t>
                                  </w:r>
                                </w:p>
                              </w:tc>
                              <w:tc>
                                <w:tcPr>
                                  <w:tcW w:w="5259" w:type="dxa"/>
                                </w:tcPr>
                                <w:p w:rsidR="00254641" w:rsidRDefault="00254641" w:rsidP="000E1C6B">
                                  <w:pPr>
                                    <w:rPr>
                                      <w:lang w:eastAsia="en-AU"/>
                                    </w:rPr>
                                  </w:pPr>
                                  <w:r>
                                    <w:rPr>
                                      <w:lang w:eastAsia="en-AU"/>
                                    </w:rPr>
                                    <w:t>Works</w:t>
                                  </w:r>
                                </w:p>
                              </w:tc>
                            </w:tr>
                            <w:tr w:rsidR="00254641" w:rsidTr="00254641">
                              <w:tc>
                                <w:tcPr>
                                  <w:tcW w:w="5258" w:type="dxa"/>
                                </w:tcPr>
                                <w:p w:rsidR="00254641" w:rsidRDefault="00254641" w:rsidP="000E1C6B">
                                  <w:pPr>
                                    <w:rPr>
                                      <w:lang w:eastAsia="en-AU"/>
                                    </w:rPr>
                                  </w:pPr>
                                  <w:r>
                                    <w:rPr>
                                      <w:lang w:eastAsia="en-AU"/>
                                    </w:rPr>
                                    <w:t xml:space="preserve">Google Chrome </w:t>
                                  </w:r>
                                </w:p>
                              </w:tc>
                              <w:tc>
                                <w:tcPr>
                                  <w:tcW w:w="5259" w:type="dxa"/>
                                </w:tcPr>
                                <w:p w:rsidR="00254641" w:rsidRDefault="00254641" w:rsidP="000E1C6B">
                                  <w:pPr>
                                    <w:rPr>
                                      <w:lang w:eastAsia="en-AU"/>
                                    </w:rPr>
                                  </w:pPr>
                                  <w:r>
                                    <w:rPr>
                                      <w:lang w:eastAsia="en-AU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254641" w:rsidTr="00254641">
                              <w:tc>
                                <w:tcPr>
                                  <w:tcW w:w="5258" w:type="dxa"/>
                                </w:tcPr>
                                <w:p w:rsidR="00254641" w:rsidRDefault="00254641" w:rsidP="000E1C6B">
                                  <w:pPr>
                                    <w:rPr>
                                      <w:lang w:eastAsia="en-AU"/>
                                    </w:rPr>
                                  </w:pPr>
                                  <w:r>
                                    <w:rPr>
                                      <w:lang w:eastAsia="en-AU"/>
                                    </w:rPr>
                                    <w:t>Mozilla Firefox</w:t>
                                  </w:r>
                                </w:p>
                              </w:tc>
                              <w:tc>
                                <w:tcPr>
                                  <w:tcW w:w="5259" w:type="dxa"/>
                                </w:tcPr>
                                <w:p w:rsidR="00254641" w:rsidRDefault="00254641" w:rsidP="000E1C6B">
                                  <w:pPr>
                                    <w:rPr>
                                      <w:lang w:eastAsia="en-AU"/>
                                    </w:rPr>
                                  </w:pPr>
                                  <w:r>
                                    <w:rPr>
                                      <w:lang w:eastAsia="en-AU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254641" w:rsidTr="00254641">
                              <w:tc>
                                <w:tcPr>
                                  <w:tcW w:w="5258" w:type="dxa"/>
                                </w:tcPr>
                                <w:p w:rsidR="00254641" w:rsidRDefault="00254641" w:rsidP="000E1C6B">
                                  <w:pPr>
                                    <w:rPr>
                                      <w:lang w:eastAsia="en-AU"/>
                                    </w:rPr>
                                  </w:pPr>
                                  <w:r>
                                    <w:rPr>
                                      <w:lang w:eastAsia="en-AU"/>
                                    </w:rPr>
                                    <w:t>Internet Explorer 8</w:t>
                                  </w:r>
                                </w:p>
                              </w:tc>
                              <w:tc>
                                <w:tcPr>
                                  <w:tcW w:w="5259" w:type="dxa"/>
                                </w:tcPr>
                                <w:p w:rsidR="00254641" w:rsidRDefault="00254641" w:rsidP="000E1C6B">
                                  <w:pPr>
                                    <w:rPr>
                                      <w:lang w:eastAsia="en-AU"/>
                                    </w:rPr>
                                  </w:pPr>
                                  <w:r>
                                    <w:rPr>
                                      <w:lang w:eastAsia="en-AU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:rsidR="000E1C6B" w:rsidRDefault="000E1C6B" w:rsidP="000E1C6B">
                            <w:pPr>
                              <w:ind w:left="720"/>
                              <w:rPr>
                                <w:lang w:eastAsia="en-AU"/>
                              </w:rPr>
                            </w:pPr>
                          </w:p>
                          <w:p w:rsidR="005626E5" w:rsidRDefault="005626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130.5pt;width:540pt;height:527.1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" filled="f" stroked="f">
                <v:textbox>
                  <w:txbxContent>
                    <w:p w:rsidR="000E1C6B" w:rsidRDefault="000E1C6B" w:rsidP="000E1C6B">
                      <w:pPr>
                        <w:ind w:left="720"/>
                        <w:rPr>
                          <w:lang w:eastAsia="en-AU"/>
                        </w:rPr>
                      </w:pPr>
                    </w:p>
                    <w:p w:rsidR="000E1C6B" w:rsidRPr="00C73EF9" w:rsidRDefault="000E1C6B" w:rsidP="000E1C6B">
                      <w:pPr>
                        <w:pStyle w:val="Heading1"/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Quality Assurance Schedule</w:t>
                      </w:r>
                    </w:p>
                    <w:p w:rsidR="000E1C6B" w:rsidRDefault="000E1C6B" w:rsidP="000E1C6B">
                      <w:pPr>
                        <w:ind w:left="720"/>
                        <w:rPr>
                          <w:lang w:eastAsia="en-AU"/>
                        </w:rPr>
                      </w:pPr>
                    </w:p>
                    <w:p w:rsidR="000E1C6B" w:rsidRDefault="000E1C6B" w:rsidP="000E1C6B">
                      <w:pPr>
                        <w:ind w:left="720"/>
                        <w:rPr>
                          <w:lang w:eastAsia="en-AU"/>
                        </w:rPr>
                      </w:pPr>
                    </w:p>
                    <w:p w:rsidR="000E1C6B" w:rsidRPr="00E441E6" w:rsidRDefault="000E1C6B" w:rsidP="000E1C6B">
                      <w:pPr>
                        <w:ind w:left="720"/>
                        <w:rPr>
                          <w:u w:val="single"/>
                          <w:lang w:eastAsia="en-AU"/>
                        </w:rPr>
                      </w:pPr>
                      <w:r w:rsidRPr="00E441E6">
                        <w:rPr>
                          <w:u w:val="single"/>
                          <w:lang w:eastAsia="en-AU"/>
                        </w:rPr>
                        <w:t>W</w:t>
                      </w:r>
                      <w:r w:rsidRPr="00E441E6">
                        <w:rPr>
                          <w:u w:val="single"/>
                          <w:lang w:eastAsia="en-AU"/>
                        </w:rPr>
                        <w:t>hat initial testing of the site should be undertaken</w:t>
                      </w:r>
                      <w:r w:rsidRPr="00E441E6">
                        <w:rPr>
                          <w:u w:val="single"/>
                          <w:lang w:eastAsia="en-AU"/>
                        </w:rPr>
                        <w:t xml:space="preserve"> </w:t>
                      </w:r>
                      <w:proofErr w:type="gramStart"/>
                      <w:r w:rsidRPr="00E441E6">
                        <w:rPr>
                          <w:u w:val="single"/>
                          <w:lang w:eastAsia="en-AU"/>
                        </w:rPr>
                        <w:t>–</w:t>
                      </w:r>
                      <w:proofErr w:type="gramEnd"/>
                      <w:r w:rsidRPr="00E441E6">
                        <w:rPr>
                          <w:u w:val="single"/>
                          <w:lang w:eastAsia="en-AU"/>
                        </w:rPr>
                        <w:t xml:space="preserve"> </w:t>
                      </w:r>
                      <w:r w:rsidRPr="00E441E6">
                        <w:rPr>
                          <w:u w:val="single"/>
                          <w:lang w:eastAsia="en-AU"/>
                        </w:rPr>
                        <w:t xml:space="preserve"> </w:t>
                      </w:r>
                    </w:p>
                    <w:p w:rsidR="000E1C6B" w:rsidRDefault="000E1C6B" w:rsidP="000E1C6B">
                      <w:pPr>
                        <w:ind w:left="720"/>
                        <w:rPr>
                          <w:u w:val="single"/>
                          <w:lang w:eastAsia="en-AU"/>
                        </w:rPr>
                      </w:pPr>
                    </w:p>
                    <w:p w:rsidR="00E441E6" w:rsidRPr="00E441E6" w:rsidRDefault="00E441E6" w:rsidP="000E1C6B">
                      <w:pPr>
                        <w:ind w:left="720"/>
                        <w:rPr>
                          <w:lang w:eastAsia="en-AU"/>
                        </w:rPr>
                      </w:pPr>
                      <w:r>
                        <w:rPr>
                          <w:lang w:eastAsia="en-AU"/>
                        </w:rPr>
                        <w:t>Website is functional and responsive, pages load quickly and images, text etc. display correctly. All links are in working order.</w:t>
                      </w:r>
                    </w:p>
                    <w:p w:rsidR="00E441E6" w:rsidRPr="00E441E6" w:rsidRDefault="00E441E6" w:rsidP="000E1C6B">
                      <w:pPr>
                        <w:ind w:left="720"/>
                        <w:rPr>
                          <w:u w:val="single"/>
                          <w:lang w:eastAsia="en-AU"/>
                        </w:rPr>
                      </w:pPr>
                    </w:p>
                    <w:p w:rsidR="000E1C6B" w:rsidRDefault="000E1C6B" w:rsidP="000E1C6B">
                      <w:pPr>
                        <w:ind w:left="720"/>
                        <w:rPr>
                          <w:u w:val="single"/>
                          <w:lang w:eastAsia="en-AU"/>
                        </w:rPr>
                      </w:pPr>
                      <w:r w:rsidRPr="00E441E6">
                        <w:rPr>
                          <w:u w:val="single"/>
                          <w:lang w:eastAsia="en-AU"/>
                        </w:rPr>
                        <w:t>T</w:t>
                      </w:r>
                      <w:r w:rsidRPr="00E441E6">
                        <w:rPr>
                          <w:u w:val="single"/>
                          <w:lang w:eastAsia="en-AU"/>
                        </w:rPr>
                        <w:t>he ongoing testing of a</w:t>
                      </w:r>
                      <w:r w:rsidRPr="00E441E6">
                        <w:rPr>
                          <w:u w:val="single"/>
                          <w:lang w:eastAsia="en-AU"/>
                        </w:rPr>
                        <w:t xml:space="preserve"> site that should be undertaken – </w:t>
                      </w:r>
                    </w:p>
                    <w:p w:rsidR="00E441E6" w:rsidRDefault="00E441E6" w:rsidP="000E1C6B">
                      <w:pPr>
                        <w:ind w:left="720"/>
                        <w:rPr>
                          <w:u w:val="single"/>
                          <w:lang w:eastAsia="en-AU"/>
                        </w:rPr>
                      </w:pPr>
                    </w:p>
                    <w:p w:rsidR="00E441E6" w:rsidRDefault="00E65CE0" w:rsidP="000E1C6B">
                      <w:pPr>
                        <w:ind w:left="720"/>
                        <w:rPr>
                          <w:lang w:eastAsia="en-AU"/>
                        </w:rPr>
                      </w:pPr>
                      <w:r>
                        <w:rPr>
                          <w:lang w:eastAsia="en-AU"/>
                        </w:rPr>
                        <w:t xml:space="preserve">Link integrity – every 12 months for external links, 3 months for internal link </w:t>
                      </w:r>
                    </w:p>
                    <w:p w:rsidR="00E65CE0" w:rsidRDefault="00E65CE0" w:rsidP="000E1C6B">
                      <w:pPr>
                        <w:ind w:left="720"/>
                        <w:rPr>
                          <w:lang w:eastAsia="en-AU"/>
                        </w:rPr>
                      </w:pPr>
                      <w:r>
                        <w:rPr>
                          <w:lang w:eastAsia="en-AU"/>
                        </w:rPr>
                        <w:t>Image size – every month to ensure that no images are more than 300kB in size</w:t>
                      </w:r>
                    </w:p>
                    <w:p w:rsidR="00E65CE0" w:rsidRPr="00E65CE0" w:rsidRDefault="00E65CE0" w:rsidP="000E1C6B">
                      <w:pPr>
                        <w:ind w:left="720"/>
                        <w:rPr>
                          <w:lang w:eastAsia="en-AU"/>
                        </w:rPr>
                      </w:pPr>
                      <w:r>
                        <w:rPr>
                          <w:lang w:eastAsia="en-AU"/>
                        </w:rPr>
                        <w:t>Validation – Every 6 months to check that code is conforming to current standards</w:t>
                      </w:r>
                    </w:p>
                    <w:p w:rsidR="000E1C6B" w:rsidRPr="00E441E6" w:rsidRDefault="000E1C6B" w:rsidP="000E1C6B">
                      <w:pPr>
                        <w:ind w:left="720"/>
                        <w:rPr>
                          <w:u w:val="single"/>
                          <w:lang w:eastAsia="en-AU"/>
                        </w:rPr>
                      </w:pPr>
                    </w:p>
                    <w:p w:rsidR="000E1C6B" w:rsidRPr="00E441E6" w:rsidRDefault="000E1C6B" w:rsidP="000E1C6B">
                      <w:pPr>
                        <w:ind w:left="720"/>
                        <w:rPr>
                          <w:u w:val="single"/>
                          <w:lang w:eastAsia="en-AU"/>
                        </w:rPr>
                      </w:pPr>
                      <w:r w:rsidRPr="00E441E6">
                        <w:rPr>
                          <w:u w:val="single"/>
                          <w:lang w:eastAsia="en-AU"/>
                        </w:rPr>
                        <w:t>T</w:t>
                      </w:r>
                      <w:r w:rsidRPr="00E441E6">
                        <w:rPr>
                          <w:u w:val="single"/>
                          <w:lang w:eastAsia="en-AU"/>
                        </w:rPr>
                        <w:t xml:space="preserve">he frequency of testing </w:t>
                      </w:r>
                      <w:r w:rsidRPr="00E441E6">
                        <w:rPr>
                          <w:u w:val="single"/>
                          <w:lang w:eastAsia="en-AU"/>
                        </w:rPr>
                        <w:t xml:space="preserve">– </w:t>
                      </w:r>
                    </w:p>
                    <w:p w:rsidR="000E1C6B" w:rsidRPr="00E441E6" w:rsidRDefault="000E1C6B" w:rsidP="000E1C6B">
                      <w:pPr>
                        <w:ind w:left="720"/>
                        <w:rPr>
                          <w:u w:val="single"/>
                          <w:lang w:eastAsia="en-AU"/>
                        </w:rPr>
                      </w:pPr>
                    </w:p>
                    <w:p w:rsidR="00E441E6" w:rsidRPr="00E441E6" w:rsidRDefault="00E441E6" w:rsidP="000E1C6B">
                      <w:pPr>
                        <w:ind w:left="720"/>
                        <w:rPr>
                          <w:lang w:eastAsia="en-AU"/>
                        </w:rPr>
                      </w:pPr>
                      <w:r>
                        <w:rPr>
                          <w:lang w:eastAsia="en-AU"/>
                        </w:rPr>
                        <w:t>E</w:t>
                      </w:r>
                      <w:r w:rsidR="00ED756E">
                        <w:rPr>
                          <w:lang w:eastAsia="en-AU"/>
                        </w:rPr>
                        <w:t>very 6 months to ensure that HTML and CSS codes are up to standard with the current standards.</w:t>
                      </w:r>
                    </w:p>
                    <w:p w:rsidR="00E441E6" w:rsidRPr="00E441E6" w:rsidRDefault="00E441E6" w:rsidP="000E1C6B">
                      <w:pPr>
                        <w:ind w:left="720"/>
                        <w:rPr>
                          <w:u w:val="single"/>
                          <w:lang w:eastAsia="en-AU"/>
                        </w:rPr>
                      </w:pPr>
                    </w:p>
                    <w:p w:rsidR="000E1C6B" w:rsidRDefault="000E1C6B" w:rsidP="000E1C6B">
                      <w:pPr>
                        <w:ind w:left="720"/>
                        <w:rPr>
                          <w:u w:val="single"/>
                          <w:lang w:eastAsia="en-AU"/>
                        </w:rPr>
                      </w:pPr>
                      <w:r w:rsidRPr="00E441E6">
                        <w:rPr>
                          <w:u w:val="single"/>
                          <w:lang w:eastAsia="en-AU"/>
                        </w:rPr>
                        <w:t>M</w:t>
                      </w:r>
                      <w:r w:rsidRPr="00E441E6">
                        <w:rPr>
                          <w:u w:val="single"/>
                          <w:lang w:eastAsia="en-AU"/>
                        </w:rPr>
                        <w:t xml:space="preserve">ethods for capturing feedback on quality issues </w:t>
                      </w:r>
                      <w:r w:rsidRPr="00E441E6">
                        <w:rPr>
                          <w:u w:val="single"/>
                          <w:lang w:eastAsia="en-AU"/>
                        </w:rPr>
                        <w:t xml:space="preserve">– </w:t>
                      </w:r>
                    </w:p>
                    <w:p w:rsidR="00E65CE0" w:rsidRDefault="00E65CE0" w:rsidP="000E1C6B">
                      <w:pPr>
                        <w:ind w:left="720"/>
                        <w:rPr>
                          <w:u w:val="single"/>
                          <w:lang w:eastAsia="en-AU"/>
                        </w:rPr>
                      </w:pPr>
                    </w:p>
                    <w:p w:rsidR="00E65CE0" w:rsidRDefault="00E65CE0" w:rsidP="000E1C6B">
                      <w:pPr>
                        <w:ind w:left="720"/>
                        <w:rPr>
                          <w:lang w:eastAsia="en-AU"/>
                        </w:rPr>
                      </w:pPr>
                      <w:r w:rsidRPr="00E65CE0">
                        <w:rPr>
                          <w:lang w:eastAsia="en-AU"/>
                        </w:rPr>
                        <w:t>Screenshots</w:t>
                      </w:r>
                      <w:r>
                        <w:rPr>
                          <w:lang w:eastAsia="en-AU"/>
                        </w:rPr>
                        <w:t xml:space="preserve"> if a page/image isn’t displaying correctly.</w:t>
                      </w:r>
                    </w:p>
                    <w:p w:rsidR="00E65CE0" w:rsidRDefault="00E65CE0" w:rsidP="000E1C6B">
                      <w:pPr>
                        <w:ind w:left="720"/>
                        <w:rPr>
                          <w:lang w:eastAsia="en-AU"/>
                        </w:rPr>
                      </w:pPr>
                      <w:r>
                        <w:rPr>
                          <w:lang w:eastAsia="en-AU"/>
                        </w:rPr>
                        <w:t>Screenshots of the validator if a page doesn’t validate without errors.</w:t>
                      </w:r>
                    </w:p>
                    <w:p w:rsidR="00E65CE0" w:rsidRDefault="00E65CE0" w:rsidP="000E1C6B">
                      <w:pPr>
                        <w:ind w:left="720"/>
                        <w:rPr>
                          <w:lang w:eastAsia="en-AU"/>
                        </w:rPr>
                      </w:pPr>
                      <w:r>
                        <w:rPr>
                          <w:lang w:eastAsia="en-AU"/>
                        </w:rPr>
                        <w:t xml:space="preserve">Tables for Link integrity and Cross-browser compatibility </w:t>
                      </w:r>
                    </w:p>
                    <w:p w:rsidR="00767169" w:rsidRDefault="00767169" w:rsidP="000E1C6B">
                      <w:pPr>
                        <w:ind w:left="720"/>
                        <w:rPr>
                          <w:lang w:eastAsia="en-AU"/>
                        </w:rPr>
                      </w:pPr>
                    </w:p>
                    <w:p w:rsidR="00767169" w:rsidRDefault="00767169" w:rsidP="000E1C6B">
                      <w:pPr>
                        <w:ind w:left="720"/>
                        <w:rPr>
                          <w:lang w:eastAsia="en-AU"/>
                        </w:rPr>
                      </w:pPr>
                      <w:r>
                        <w:rPr>
                          <w:lang w:eastAsia="en-AU"/>
                        </w:rPr>
                        <w:t>Examples;</w:t>
                      </w:r>
                      <w:bookmarkStart w:id="1" w:name="_GoBack"/>
                      <w:bookmarkEnd w:id="1"/>
                      <w:r>
                        <w:rPr>
                          <w:lang w:eastAsia="en-AU"/>
                        </w:rPr>
                        <w:br/>
                      </w:r>
                    </w:p>
                    <w:tbl>
                      <w:tblPr>
                        <w:tblStyle w:val="TableGrid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2555"/>
                        <w:gridCol w:w="2427"/>
                        <w:gridCol w:w="2398"/>
                        <w:gridCol w:w="2402"/>
                      </w:tblGrid>
                      <w:tr w:rsidR="00254641" w:rsidTr="00E65CE0">
                        <w:tc>
                          <w:tcPr>
                            <w:tcW w:w="2629" w:type="dxa"/>
                            <w:shd w:val="clear" w:color="auto" w:fill="7F7F7F" w:themeFill="text1" w:themeFillTint="80"/>
                          </w:tcPr>
                          <w:p w:rsidR="00E65CE0" w:rsidRDefault="00E65CE0" w:rsidP="000E1C6B">
                            <w:pPr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Link</w:t>
                            </w:r>
                          </w:p>
                        </w:tc>
                        <w:tc>
                          <w:tcPr>
                            <w:tcW w:w="2629" w:type="dxa"/>
                            <w:shd w:val="clear" w:color="auto" w:fill="7F7F7F" w:themeFill="text1" w:themeFillTint="80"/>
                          </w:tcPr>
                          <w:p w:rsidR="00E65CE0" w:rsidRDefault="00254641" w:rsidP="000E1C6B">
                            <w:pPr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Intended Target</w:t>
                            </w:r>
                          </w:p>
                        </w:tc>
                        <w:tc>
                          <w:tcPr>
                            <w:tcW w:w="2629" w:type="dxa"/>
                            <w:shd w:val="clear" w:color="auto" w:fill="7F7F7F" w:themeFill="text1" w:themeFillTint="80"/>
                          </w:tcPr>
                          <w:p w:rsidR="00E65CE0" w:rsidRDefault="00254641" w:rsidP="000E1C6B">
                            <w:pPr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Result</w:t>
                            </w:r>
                          </w:p>
                        </w:tc>
                        <w:tc>
                          <w:tcPr>
                            <w:tcW w:w="2630" w:type="dxa"/>
                            <w:shd w:val="clear" w:color="auto" w:fill="7F7F7F" w:themeFill="text1" w:themeFillTint="80"/>
                          </w:tcPr>
                          <w:p w:rsidR="00E65CE0" w:rsidRDefault="00E65CE0" w:rsidP="000E1C6B">
                            <w:pPr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Works</w:t>
                            </w:r>
                          </w:p>
                        </w:tc>
                      </w:tr>
                      <w:tr w:rsidR="00254641" w:rsidTr="00E65CE0">
                        <w:tc>
                          <w:tcPr>
                            <w:tcW w:w="2629" w:type="dxa"/>
                          </w:tcPr>
                          <w:p w:rsidR="00E65CE0" w:rsidRDefault="00254641" w:rsidP="000E1C6B">
                            <w:pPr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../pages/about.html</w:t>
                            </w:r>
                          </w:p>
                        </w:tc>
                        <w:tc>
                          <w:tcPr>
                            <w:tcW w:w="2629" w:type="dxa"/>
                          </w:tcPr>
                          <w:p w:rsidR="00E65CE0" w:rsidRDefault="00254641" w:rsidP="000E1C6B">
                            <w:pPr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About Us</w:t>
                            </w:r>
                          </w:p>
                        </w:tc>
                        <w:tc>
                          <w:tcPr>
                            <w:tcW w:w="2629" w:type="dxa"/>
                          </w:tcPr>
                          <w:p w:rsidR="00E65CE0" w:rsidRDefault="00254641" w:rsidP="000E1C6B">
                            <w:pPr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About Us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:rsidR="00E65CE0" w:rsidRDefault="00254641" w:rsidP="000E1C6B">
                            <w:pPr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Yes</w:t>
                            </w:r>
                          </w:p>
                        </w:tc>
                      </w:tr>
                    </w:tbl>
                    <w:p w:rsidR="00E65CE0" w:rsidRPr="00E65CE0" w:rsidRDefault="00E65CE0" w:rsidP="000E1C6B">
                      <w:pPr>
                        <w:ind w:left="720"/>
                        <w:rPr>
                          <w:lang w:eastAsia="en-AU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4899"/>
                        <w:gridCol w:w="4883"/>
                      </w:tblGrid>
                      <w:tr w:rsidR="00254641" w:rsidTr="00254641">
                        <w:tc>
                          <w:tcPr>
                            <w:tcW w:w="5258" w:type="dxa"/>
                          </w:tcPr>
                          <w:p w:rsidR="00254641" w:rsidRDefault="00254641" w:rsidP="000E1C6B">
                            <w:pPr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Browser</w:t>
                            </w:r>
                          </w:p>
                        </w:tc>
                        <w:tc>
                          <w:tcPr>
                            <w:tcW w:w="5259" w:type="dxa"/>
                          </w:tcPr>
                          <w:p w:rsidR="00254641" w:rsidRDefault="00254641" w:rsidP="000E1C6B">
                            <w:pPr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Works</w:t>
                            </w:r>
                          </w:p>
                        </w:tc>
                      </w:tr>
                      <w:tr w:rsidR="00254641" w:rsidTr="00254641">
                        <w:tc>
                          <w:tcPr>
                            <w:tcW w:w="5258" w:type="dxa"/>
                          </w:tcPr>
                          <w:p w:rsidR="00254641" w:rsidRDefault="00254641" w:rsidP="000E1C6B">
                            <w:pPr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 xml:space="preserve">Google Chrome </w:t>
                            </w:r>
                          </w:p>
                        </w:tc>
                        <w:tc>
                          <w:tcPr>
                            <w:tcW w:w="5259" w:type="dxa"/>
                          </w:tcPr>
                          <w:p w:rsidR="00254641" w:rsidRDefault="00254641" w:rsidP="000E1C6B">
                            <w:pPr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Yes</w:t>
                            </w:r>
                          </w:p>
                        </w:tc>
                      </w:tr>
                      <w:tr w:rsidR="00254641" w:rsidTr="00254641">
                        <w:tc>
                          <w:tcPr>
                            <w:tcW w:w="5258" w:type="dxa"/>
                          </w:tcPr>
                          <w:p w:rsidR="00254641" w:rsidRDefault="00254641" w:rsidP="000E1C6B">
                            <w:pPr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Mozilla Firefox</w:t>
                            </w:r>
                          </w:p>
                        </w:tc>
                        <w:tc>
                          <w:tcPr>
                            <w:tcW w:w="5259" w:type="dxa"/>
                          </w:tcPr>
                          <w:p w:rsidR="00254641" w:rsidRDefault="00254641" w:rsidP="000E1C6B">
                            <w:pPr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Yes</w:t>
                            </w:r>
                          </w:p>
                        </w:tc>
                      </w:tr>
                      <w:tr w:rsidR="00254641" w:rsidTr="00254641">
                        <w:tc>
                          <w:tcPr>
                            <w:tcW w:w="5258" w:type="dxa"/>
                          </w:tcPr>
                          <w:p w:rsidR="00254641" w:rsidRDefault="00254641" w:rsidP="000E1C6B">
                            <w:pPr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Internet Explorer 8</w:t>
                            </w:r>
                          </w:p>
                        </w:tc>
                        <w:tc>
                          <w:tcPr>
                            <w:tcW w:w="5259" w:type="dxa"/>
                          </w:tcPr>
                          <w:p w:rsidR="00254641" w:rsidRDefault="00254641" w:rsidP="000E1C6B">
                            <w:pPr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Yes</w:t>
                            </w:r>
                          </w:p>
                        </w:tc>
                      </w:tr>
                    </w:tbl>
                    <w:p w:rsidR="000E1C6B" w:rsidRDefault="000E1C6B" w:rsidP="000E1C6B">
                      <w:pPr>
                        <w:ind w:left="720"/>
                        <w:rPr>
                          <w:lang w:eastAsia="en-AU"/>
                        </w:rPr>
                      </w:pPr>
                    </w:p>
                    <w:p w:rsidR="005626E5" w:rsidRDefault="005626E5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8689340</wp:posOffset>
                </wp:positionV>
                <wp:extent cx="6629400" cy="34290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6E5" w:rsidRPr="006F4A61" w:rsidRDefault="005626E5" w:rsidP="005626E5">
                            <w:pPr>
                              <w:pStyle w:val="Address01"/>
                            </w:pPr>
                            <w:proofErr w:type="gramStart"/>
                            <w:r w:rsidRPr="006F4A61">
                              <w:t>phone</w:t>
                            </w:r>
                            <w:proofErr w:type="gramEnd"/>
                            <w:r w:rsidRPr="006F4A61">
                              <w:t xml:space="preserve">:  </w:t>
                            </w:r>
                            <w:r w:rsidR="009B6BC4">
                              <w:t>07 3345 6788</w:t>
                            </w:r>
                            <w:r w:rsidRPr="006F4A61">
                              <w:t xml:space="preserve">  |  fax:  </w:t>
                            </w:r>
                            <w:r w:rsidR="009B6BC4">
                              <w:t>07 3345 6789</w:t>
                            </w:r>
                            <w:r w:rsidRPr="006F4A61">
                              <w:t xml:space="preserve">  |  </w:t>
                            </w:r>
                            <w:r w:rsidR="009B6BC4">
                              <w:t>3345</w:t>
                            </w:r>
                            <w:r w:rsidRPr="006F4A61">
                              <w:t xml:space="preserve"> </w:t>
                            </w:r>
                            <w:r w:rsidR="009B6BC4">
                              <w:t>Hamilton Rd</w:t>
                            </w:r>
                            <w:r w:rsidRPr="006F4A61">
                              <w:t xml:space="preserve">, </w:t>
                            </w:r>
                            <w:proofErr w:type="spellStart"/>
                            <w:r w:rsidR="009B6BC4">
                              <w:t>Chermside</w:t>
                            </w:r>
                            <w:proofErr w:type="spellEnd"/>
                            <w:r w:rsidRPr="006F4A61">
                              <w:t xml:space="preserve">, </w:t>
                            </w:r>
                            <w:r w:rsidR="009B6BC4">
                              <w:t>QLD</w:t>
                            </w:r>
                            <w:r w:rsidRPr="006F4A61">
                              <w:t xml:space="preserve"> </w:t>
                            </w:r>
                            <w:r w:rsidR="009B6BC4">
                              <w:t>4032</w:t>
                            </w:r>
                            <w:r w:rsidRPr="006F4A61">
                              <w:t xml:space="preserve">  |  www.</w:t>
                            </w:r>
                            <w:r w:rsidR="00B441E1">
                              <w:t>ossweb.com.au</w:t>
                            </w:r>
                          </w:p>
                        </w:txbxContent>
                      </wps:txbx>
                      <wps:bodyPr rot="0" vert="horz" wrap="square" lIns="91440" tIns="109728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1.05pt;margin-top:684.2pt;width:522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" filled="f" stroked="f">
                <v:textbox inset=",8.64pt">
                  <w:txbxContent>
                    <w:p w:rsidR="005626E5" w:rsidRPr="006F4A61" w:rsidRDefault="005626E5" w:rsidP="005626E5">
                      <w:pPr>
                        <w:pStyle w:val="Address01"/>
                      </w:pPr>
                      <w:proofErr w:type="gramStart"/>
                      <w:r w:rsidRPr="006F4A61">
                        <w:t>phone</w:t>
                      </w:r>
                      <w:proofErr w:type="gramEnd"/>
                      <w:r w:rsidRPr="006F4A61">
                        <w:t xml:space="preserve">:  </w:t>
                      </w:r>
                      <w:r w:rsidR="009B6BC4">
                        <w:t>07 3345 6788</w:t>
                      </w:r>
                      <w:r w:rsidRPr="006F4A61">
                        <w:t xml:space="preserve">  |  fax:  </w:t>
                      </w:r>
                      <w:r w:rsidR="009B6BC4">
                        <w:t>07 3345 6789</w:t>
                      </w:r>
                      <w:r w:rsidRPr="006F4A61">
                        <w:t xml:space="preserve">  |  </w:t>
                      </w:r>
                      <w:r w:rsidR="009B6BC4">
                        <w:t>3345</w:t>
                      </w:r>
                      <w:r w:rsidRPr="006F4A61">
                        <w:t xml:space="preserve"> </w:t>
                      </w:r>
                      <w:r w:rsidR="009B6BC4">
                        <w:t>Hamilton Rd</w:t>
                      </w:r>
                      <w:r w:rsidRPr="006F4A61">
                        <w:t xml:space="preserve">, </w:t>
                      </w:r>
                      <w:proofErr w:type="spellStart"/>
                      <w:r w:rsidR="009B6BC4">
                        <w:t>Chermside</w:t>
                      </w:r>
                      <w:proofErr w:type="spellEnd"/>
                      <w:r w:rsidRPr="006F4A61">
                        <w:t xml:space="preserve">, </w:t>
                      </w:r>
                      <w:r w:rsidR="009B6BC4">
                        <w:t>QLD</w:t>
                      </w:r>
                      <w:r w:rsidRPr="006F4A61">
                        <w:t xml:space="preserve"> </w:t>
                      </w:r>
                      <w:r w:rsidR="009B6BC4">
                        <w:t>4032</w:t>
                      </w:r>
                      <w:r w:rsidRPr="006F4A61">
                        <w:t xml:space="preserve">  |  www.</w:t>
                      </w:r>
                      <w:r w:rsidR="00B441E1">
                        <w:t>ossweb.com.au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231140</wp:posOffset>
                </wp:positionV>
                <wp:extent cx="2852420" cy="1844040"/>
                <wp:effectExtent l="0" t="0" r="0" b="381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184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6E5" w:rsidRPr="007C6892" w:rsidRDefault="009B6BC4" w:rsidP="005626E5">
                            <w:pPr>
                              <w:pStyle w:val="EnterCompanyName"/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2667000" cy="1752600"/>
                                  <wp:effectExtent l="0" t="0" r="0" b="0"/>
                                  <wp:docPr id="4" name="Picture 16" descr="Description: D:\IT\2011 Development\ICA50611\Course Content\Stage 1\common\Online Systems Solutions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Description: D:\IT\2011 Development\ICA50611\Course Content\Stage 1\common\Online Systems Solutions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0" cy="175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92.05pt;margin-top:18.2pt;width:224.6pt;height:145.2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" filled="f" stroked="f">
                <v:textbox style="mso-fit-shape-to-text:t">
                  <w:txbxContent>
                    <w:p w:rsidR="005626E5" w:rsidRPr="007C6892" w:rsidRDefault="009B6BC4" w:rsidP="005626E5">
                      <w:pPr>
                        <w:pStyle w:val="EnterCompanyName"/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2667000" cy="1752600"/>
                            <wp:effectExtent l="0" t="0" r="0" b="0"/>
                            <wp:docPr id="4" name="Picture 16" descr="Description: D:\IT\2011 Development\ICA50611\Course Content\Stage 1\common\Online Systems Solutions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Description: D:\IT\2011 Development\ICA50611\Course Content\Stage 1\common\Online Systems Solutions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0" cy="175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-1205865</wp:posOffset>
            </wp:positionH>
            <wp:positionV relativeFrom="paragraph">
              <wp:posOffset>-911860</wp:posOffset>
            </wp:positionV>
            <wp:extent cx="7772400" cy="10058400"/>
            <wp:effectExtent l="0" t="0" r="0" b="0"/>
            <wp:wrapNone/>
            <wp:docPr id="5" name="Picture 6" descr="Description: UrbanMod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UrbanMod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6E5">
        <w:softHyphen/>
      </w:r>
      <w:r w:rsidR="005626E5">
        <w:softHyphen/>
      </w:r>
    </w:p>
    <w:sectPr w:rsidR="005626E5" w:rsidSect="005626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B649A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A88E4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DF488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7F09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69A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7D4E9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21043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09896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54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EF4D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89CE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6B"/>
    <w:rsid w:val="000E1C6B"/>
    <w:rsid w:val="00254641"/>
    <w:rsid w:val="005626E5"/>
    <w:rsid w:val="00767169"/>
    <w:rsid w:val="009B6BC4"/>
    <w:rsid w:val="00B441E1"/>
    <w:rsid w:val="00D01728"/>
    <w:rsid w:val="00E441E6"/>
    <w:rsid w:val="00E65CE0"/>
    <w:rsid w:val="00ED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D7A24A4D-FE54-45D0-A324-3D3AA7E6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1C6B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smallCaps/>
      <w:kern w:val="32"/>
      <w:sz w:val="32"/>
      <w:szCs w:val="20"/>
      <w:lang w:val="en-AU" w:eastAsia="en-A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terCompanyName">
    <w:name w:val="Enter Company Name"/>
    <w:basedOn w:val="Normal"/>
    <w:link w:val="EnterCompanyNameChar"/>
    <w:qFormat/>
    <w:rsid w:val="00D01728"/>
    <w:pPr>
      <w:jc w:val="right"/>
    </w:pPr>
    <w:rPr>
      <w:rFonts w:ascii="Arial" w:hAnsi="Arial"/>
      <w:b/>
      <w:color w:val="006666"/>
      <w:sz w:val="28"/>
    </w:rPr>
  </w:style>
  <w:style w:type="paragraph" w:customStyle="1" w:styleId="Beginyourletterhere">
    <w:name w:val="Begin your letter here"/>
    <w:basedOn w:val="Normal"/>
    <w:link w:val="BeginyourletterhereChar"/>
    <w:qFormat/>
    <w:rsid w:val="00D01728"/>
    <w:rPr>
      <w:rFonts w:ascii="Arial" w:hAnsi="Arial"/>
      <w:color w:val="006666"/>
      <w:sz w:val="20"/>
    </w:rPr>
  </w:style>
  <w:style w:type="character" w:customStyle="1" w:styleId="EnterCompanyNameChar">
    <w:name w:val="Enter Company Name Char"/>
    <w:link w:val="EnterCompanyName"/>
    <w:rsid w:val="00D01728"/>
    <w:rPr>
      <w:rFonts w:ascii="Arial" w:hAnsi="Arial"/>
      <w:b/>
      <w:color w:val="006666"/>
      <w:sz w:val="28"/>
      <w:szCs w:val="24"/>
    </w:rPr>
  </w:style>
  <w:style w:type="paragraph" w:customStyle="1" w:styleId="Address01">
    <w:name w:val="Address 01"/>
    <w:basedOn w:val="Normal"/>
    <w:link w:val="Address01Char"/>
    <w:qFormat/>
    <w:rsid w:val="00D01728"/>
    <w:rPr>
      <w:rFonts w:ascii="Arial" w:hAnsi="Arial"/>
      <w:color w:val="006666"/>
      <w:sz w:val="18"/>
    </w:rPr>
  </w:style>
  <w:style w:type="character" w:customStyle="1" w:styleId="BeginyourletterhereChar">
    <w:name w:val="Begin your letter here Char"/>
    <w:link w:val="Beginyourletterhere"/>
    <w:rsid w:val="00D01728"/>
    <w:rPr>
      <w:rFonts w:ascii="Arial" w:hAnsi="Arial"/>
      <w:color w:val="006666"/>
      <w:szCs w:val="24"/>
    </w:rPr>
  </w:style>
  <w:style w:type="character" w:customStyle="1" w:styleId="Address01Char">
    <w:name w:val="Address 01 Char"/>
    <w:link w:val="Address01"/>
    <w:rsid w:val="00D01728"/>
    <w:rPr>
      <w:rFonts w:ascii="Arial" w:hAnsi="Arial"/>
      <w:color w:val="006666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B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BC4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E1C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C6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E1C6B"/>
    <w:rPr>
      <w:rFonts w:ascii="Arial" w:hAnsi="Arial"/>
      <w:b/>
      <w:smallCaps/>
      <w:kern w:val="32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E65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AFE%20Diploma\Web%20Development\4.Thursday_Information_Architecture\Assessments\My%20Assessments\Quality_Assurance\Docs%20Quality\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31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Dowdell</dc:creator>
  <cp:lastModifiedBy>Tyler Dowdell</cp:lastModifiedBy>
  <cp:revision>5</cp:revision>
  <cp:lastPrinted>2007-03-15T00:36:00Z</cp:lastPrinted>
  <dcterms:created xsi:type="dcterms:W3CDTF">2016-03-07T05:08:00Z</dcterms:created>
  <dcterms:modified xsi:type="dcterms:W3CDTF">2016-03-07T05:39:00Z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TC103796649990</vt:lpwstr>
  </property>
</Properties>
</file>