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-668547</wp:posOffset>
                </wp:positionH>
                <wp:positionV relativeFrom="paragraph">
                  <wp:posOffset>1371600</wp:posOffset>
                </wp:positionV>
                <wp:extent cx="6745233" cy="6607834"/>
                <wp:effectExtent l="0" t="0" r="0" b="254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233" cy="6607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AA5" w:rsidRPr="00BE7ECA" w:rsidRDefault="00ED3AA5" w:rsidP="00ED3AA5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BE7ECA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test change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BE7ECA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log</w:t>
                            </w:r>
                          </w:p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130"/>
                              <w:gridCol w:w="2130"/>
                              <w:gridCol w:w="4262"/>
                            </w:tblGrid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8522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ED3AA5" w:rsidRPr="00BE7ECA" w:rsidRDefault="00ED3AA5" w:rsidP="00ED3AA5">
                                  <w:pPr>
                                    <w:pStyle w:val="Heading4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7ECA">
                                    <w:rPr>
                                      <w:rFonts w:ascii="Calibri" w:hAnsi="Calibri" w:cs="Calibri"/>
                                    </w:rPr>
                                    <w:t>Test environment change log</w:t>
                                  </w: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7ECA">
                                    <w:rPr>
                                      <w:rFonts w:ascii="Calibri" w:hAnsi="Calibri" w:cs="Calibri"/>
                                    </w:rPr>
                                    <w:t>Date of change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7ECA">
                                    <w:rPr>
                                      <w:rFonts w:ascii="Calibri" w:hAnsi="Calibri" w:cs="Calibri"/>
                                    </w:rPr>
                                    <w:t>Change request ID</w:t>
                                  </w: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7ECA">
                                    <w:rPr>
                                      <w:rFonts w:ascii="Calibri" w:hAnsi="Calibri" w:cs="Calibri"/>
                                    </w:rPr>
                                    <w:t>Description of change</w:t>
                                  </w: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D3AA5" w:rsidRPr="00BE7ECA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ED3AA5" w:rsidRPr="00BE7ECA" w:rsidRDefault="00ED3AA5" w:rsidP="00ED3AA5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3AA5" w:rsidRDefault="00ED3AA5" w:rsidP="00ED3AA5"/>
                          <w:p w:rsidR="008831F5" w:rsidRDefault="008831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2.65pt;margin-top:108pt;width:531.1pt;height:5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Thtg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" filled="f" stroked="f">
                <v:textbox>
                  <w:txbxContent>
                    <w:p w:rsidR="00ED3AA5" w:rsidRPr="00BE7ECA" w:rsidRDefault="00ED3AA5" w:rsidP="00ED3AA5">
                      <w:pPr>
                        <w:pStyle w:val="Heading1"/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BE7ECA">
                        <w:rPr>
                          <w:rFonts w:ascii="Calibri" w:hAnsi="Calibri" w:cs="Calibri"/>
                          <w:sz w:val="40"/>
                          <w:szCs w:val="40"/>
                        </w:rPr>
                        <w:t>test change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BE7ECA">
                        <w:rPr>
                          <w:rFonts w:ascii="Calibri" w:hAnsi="Calibri" w:cs="Calibri"/>
                          <w:sz w:val="40"/>
                          <w:szCs w:val="40"/>
                        </w:rPr>
                        <w:t>log</w:t>
                      </w:r>
                    </w:p>
                    <w:p w:rsidR="00ED3AA5" w:rsidRPr="00BE7ECA" w:rsidRDefault="00ED3AA5" w:rsidP="00ED3AA5">
                      <w:pPr>
                        <w:rPr>
                          <w:rFonts w:ascii="Calibri" w:hAnsi="Calibri" w:cs="Calibri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130"/>
                        <w:gridCol w:w="2130"/>
                        <w:gridCol w:w="4262"/>
                      </w:tblGrid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8522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ED3AA5" w:rsidRPr="00BE7ECA" w:rsidRDefault="00ED3AA5" w:rsidP="00ED3AA5">
                            <w:pPr>
                              <w:pStyle w:val="Heading4"/>
                              <w:rPr>
                                <w:rFonts w:ascii="Calibri" w:hAnsi="Calibri" w:cs="Calibri"/>
                              </w:rPr>
                            </w:pPr>
                            <w:r w:rsidRPr="00BE7ECA">
                              <w:rPr>
                                <w:rFonts w:ascii="Calibri" w:hAnsi="Calibri" w:cs="Calibri"/>
                              </w:rPr>
                              <w:t>Test environment change log</w:t>
                            </w: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E7ECA">
                              <w:rPr>
                                <w:rFonts w:ascii="Calibri" w:hAnsi="Calibri" w:cs="Calibri"/>
                              </w:rPr>
                              <w:t>Date of change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E7ECA">
                              <w:rPr>
                                <w:rFonts w:ascii="Calibri" w:hAnsi="Calibri" w:cs="Calibri"/>
                              </w:rPr>
                              <w:t>Change request ID</w:t>
                            </w: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E7ECA">
                              <w:rPr>
                                <w:rFonts w:ascii="Calibri" w:hAnsi="Calibri" w:cs="Calibri"/>
                              </w:rPr>
                              <w:t>Description of change</w:t>
                            </w: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D3AA5" w:rsidRPr="00BE7ECA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426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ED3AA5" w:rsidRPr="00BE7ECA" w:rsidRDefault="00ED3AA5" w:rsidP="00ED3AA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</w:tbl>
                    <w:p w:rsidR="00ED3AA5" w:rsidRDefault="00ED3AA5" w:rsidP="00ED3AA5"/>
                    <w:p w:rsidR="008831F5" w:rsidRDefault="008831F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proofErr w:type="gramStart"/>
                            <w:r w:rsidRPr="006F4A61">
                              <w:t>phone</w:t>
                            </w:r>
                            <w:proofErr w:type="gramEnd"/>
                            <w:r w:rsidRPr="006F4A61">
                              <w:t xml:space="preserve">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proofErr w:type="gramStart"/>
                      <w:r w:rsidRPr="006F4A61">
                        <w:t>phone</w:t>
                      </w:r>
                      <w:proofErr w:type="gramEnd"/>
                      <w:r w:rsidRPr="006F4A61">
                        <w:t xml:space="preserve">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578634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544" cy="1580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578634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544" cy="1580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9"/>
    <w:rsid w:val="005626E5"/>
    <w:rsid w:val="008831F5"/>
    <w:rsid w:val="009B6BC4"/>
    <w:rsid w:val="00B441E1"/>
    <w:rsid w:val="00BF2F40"/>
    <w:rsid w:val="00D01728"/>
    <w:rsid w:val="00ED3AA5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ECC7E0-E774-47B9-B1D7-52DF95AC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CA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F94CA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szCs w:val="20"/>
      <w:lang w:eastAsia="en-AU"/>
    </w:rPr>
  </w:style>
  <w:style w:type="paragraph" w:styleId="Heading5">
    <w:name w:val="heading 5"/>
    <w:basedOn w:val="Normal"/>
    <w:next w:val="Normal"/>
    <w:link w:val="Heading5Char"/>
    <w:qFormat/>
    <w:rsid w:val="00F94CA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94CA9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rsid w:val="00F94CA9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94CA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dellt\Download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2</cp:revision>
  <cp:lastPrinted>2007-03-15T00:36:00Z</cp:lastPrinted>
  <dcterms:created xsi:type="dcterms:W3CDTF">2016-03-07T04:36:00Z</dcterms:created>
  <dcterms:modified xsi:type="dcterms:W3CDTF">2016-03-07T04:36:00Z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