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6E5" w:rsidRDefault="009B6BC4" w:rsidP="005626E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-668547</wp:posOffset>
                </wp:positionH>
                <wp:positionV relativeFrom="paragraph">
                  <wp:posOffset>1371600</wp:posOffset>
                </wp:positionV>
                <wp:extent cx="6745233" cy="6607834"/>
                <wp:effectExtent l="0" t="0" r="0" b="254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5233" cy="6607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4CA9" w:rsidRPr="00CF5017" w:rsidRDefault="00F94CA9" w:rsidP="00F94CA9">
                            <w:pPr>
                              <w:pStyle w:val="Heading1"/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 w:rsidRPr="00CF5017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change request form</w:t>
                            </w:r>
                          </w:p>
                          <w:p w:rsidR="00F94CA9" w:rsidRDefault="00F94CA9" w:rsidP="00F94CA9"/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The following table represents a possible change request form</w:t>
                            </w:r>
                          </w:p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697" w:type="dxa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687"/>
                              <w:gridCol w:w="1868"/>
                              <w:gridCol w:w="1565"/>
                              <w:gridCol w:w="428"/>
                              <w:gridCol w:w="882"/>
                              <w:gridCol w:w="1524"/>
                            </w:tblGrid>
                            <w:tr w:rsidR="00F94CA9" w:rsidRPr="00CF5017" w:rsidTr="00F94CA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8954" w:type="dxa"/>
                                  <w:gridSpan w:val="6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C0C0C0"/>
                                </w:tcPr>
                                <w:p w:rsidR="00F94CA9" w:rsidRPr="00CF5017" w:rsidRDefault="00F94CA9" w:rsidP="00F94CA9">
                                  <w:pPr>
                                    <w:pStyle w:val="Heading5"/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  <w:t>Change request form</w:t>
                                  </w:r>
                                </w:p>
                              </w:tc>
                            </w:tr>
                            <w:tr w:rsidR="00F94CA9" w:rsidRPr="00CF5017" w:rsidTr="00F94CA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4555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Type of change</w:t>
                                  </w:r>
                                </w:p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 xml:space="preserve">New content / updated content 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Change Request Identifier</w:t>
                                  </w:r>
                                </w:p>
                              </w:tc>
                              <w:tc>
                                <w:tcPr>
                                  <w:tcW w:w="2406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Unique identifier</w:t>
                                  </w:r>
                                </w:p>
                              </w:tc>
                            </w:tr>
                            <w:tr w:rsidR="00F94CA9" w:rsidRPr="00CF5017" w:rsidTr="00F94CA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68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Change Requestor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Name and email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Change Request Date</w:t>
                                  </w:r>
                                </w:p>
                              </w:tc>
                              <w:tc>
                                <w:tcPr>
                                  <w:tcW w:w="2406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E910AB" w:rsidRDefault="00F94CA9" w:rsidP="00F94CA9">
                                  <w:pPr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F94CA9" w:rsidRPr="00CF5017" w:rsidTr="00F94CA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268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Change Priority</w:t>
                                  </w:r>
                                </w:p>
                              </w:tc>
                              <w:tc>
                                <w:tcPr>
                                  <w:tcW w:w="6267" w:type="dxa"/>
                                  <w:gridSpan w:val="5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High/Medium/low</w:t>
                                  </w:r>
                                </w:p>
                              </w:tc>
                            </w:tr>
                            <w:tr w:rsidR="00F94CA9" w:rsidRPr="00CF5017" w:rsidTr="00F94CA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268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Desired Change</w:t>
                                  </w:r>
                                </w:p>
                              </w:tc>
                              <w:tc>
                                <w:tcPr>
                                  <w:tcW w:w="6267" w:type="dxa"/>
                                  <w:gridSpan w:val="5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 xml:space="preserve">Details of the change – </w:t>
                                  </w:r>
                                  <w:proofErr w:type="spellStart"/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inc</w:t>
                                  </w:r>
                                  <w:proofErr w:type="spellEnd"/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 xml:space="preserve"> content identifier</w:t>
                                  </w:r>
                                </w:p>
                              </w:tc>
                            </w:tr>
                            <w:tr w:rsidR="00F94CA9" w:rsidRPr="00CF5017" w:rsidTr="00F94CA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val="494"/>
                              </w:trPr>
                              <w:tc>
                                <w:tcPr>
                                  <w:tcW w:w="268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Change Rationale/Impact</w:t>
                                  </w:r>
                                </w:p>
                              </w:tc>
                              <w:tc>
                                <w:tcPr>
                                  <w:tcW w:w="6267" w:type="dxa"/>
                                  <w:gridSpan w:val="5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Reason for change</w:t>
                                  </w:r>
                                </w:p>
                              </w:tc>
                            </w:tr>
                            <w:tr w:rsidR="00F94CA9" w:rsidRPr="00CF5017" w:rsidTr="00F94CA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8954" w:type="dxa"/>
                                  <w:gridSpan w:val="6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pStyle w:val="Heading5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Admin and monitoring</w:t>
                                  </w:r>
                                </w:p>
                              </w:tc>
                            </w:tr>
                            <w:tr w:rsidR="00F94CA9" w:rsidRPr="00CF5017" w:rsidTr="00F94CA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1"/>
                              </w:trPr>
                              <w:tc>
                                <w:tcPr>
                                  <w:tcW w:w="268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pStyle w:val="Heading4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Change Status</w:t>
                                  </w: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b/>
                                    </w:rPr>
                                    <w:t>Activities: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Person responsible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Doc #</w:t>
                                  </w:r>
                                </w:p>
                              </w:tc>
                            </w:tr>
                            <w:tr w:rsidR="00F94CA9" w:rsidRPr="00CF5017" w:rsidTr="00F94CA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val="278"/>
                              </w:trPr>
                              <w:tc>
                                <w:tcPr>
                                  <w:tcW w:w="268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Request Approval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Yes/No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Development</w:t>
                                  </w:r>
                                </w:p>
                              </w:tc>
                              <w:tc>
                                <w:tcPr>
                                  <w:tcW w:w="2834" w:type="dxa"/>
                                  <w:gridSpan w:val="3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Developer /author name and email</w:t>
                                  </w:r>
                                </w:p>
                              </w:tc>
                            </w:tr>
                            <w:tr w:rsidR="00F94CA9" w:rsidRPr="00CF5017" w:rsidTr="00F94CA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val="277"/>
                              </w:trPr>
                              <w:tc>
                                <w:tcPr>
                                  <w:tcW w:w="268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Approved by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399" w:type="dxa"/>
                                  <w:gridSpan w:val="4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A6A6A6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b/>
                                    </w:rPr>
                                    <w:t>Testing</w:t>
                                  </w:r>
                                </w:p>
                              </w:tc>
                            </w:tr>
                            <w:tr w:rsidR="00F94CA9" w:rsidRPr="00CF5017" w:rsidTr="00F94CA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68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Issued for development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Yes/No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Development testing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Tester name</w:t>
                                  </w:r>
                                </w:p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Unique identifier for test report (s)</w:t>
                                  </w:r>
                                </w:p>
                              </w:tc>
                            </w:tr>
                            <w:tr w:rsidR="00F94CA9" w:rsidRPr="00CF5017" w:rsidTr="00F94CA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68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Migrated to test environment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Test environment testing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Tester name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Unique identifier for test report (s)</w:t>
                                  </w:r>
                                </w:p>
                              </w:tc>
                            </w:tr>
                            <w:tr w:rsidR="00F94CA9" w:rsidRPr="00CF5017" w:rsidTr="00F94CA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68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Migrated to live environment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Live environment testing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 xml:space="preserve">Tester </w:t>
                                  </w:r>
                                </w:p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Unique identifier for test report (s)</w:t>
                                  </w:r>
                                </w:p>
                              </w:tc>
                            </w:tr>
                            <w:tr w:rsidR="00F94CA9" w:rsidRPr="00CF5017" w:rsidTr="00F94CA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8954" w:type="dxa"/>
                                  <w:gridSpan w:val="6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pStyle w:val="Heading5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Sign off</w:t>
                                  </w:r>
                                </w:p>
                              </w:tc>
                            </w:tr>
                            <w:tr w:rsidR="00F94CA9" w:rsidRPr="00CF5017" w:rsidTr="00F94CA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268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Acceptance sign off</w:t>
                                  </w:r>
                                </w:p>
                              </w:tc>
                              <w:tc>
                                <w:tcPr>
                                  <w:tcW w:w="6267" w:type="dxa"/>
                                  <w:gridSpan w:val="5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Name and title</w:t>
                                  </w:r>
                                </w:p>
                              </w:tc>
                            </w:tr>
                            <w:tr w:rsidR="00F94CA9" w:rsidRPr="00CF5017" w:rsidTr="00F94CA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val="332"/>
                              </w:trPr>
                              <w:tc>
                                <w:tcPr>
                                  <w:tcW w:w="268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BFBFBF"/>
                                </w:tcPr>
                                <w:p w:rsidR="00F94CA9" w:rsidRPr="00CF5017" w:rsidRDefault="00F94CA9" w:rsidP="00F94CA9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</w:rPr>
                                    <w:t>Acceptance date</w:t>
                                  </w:r>
                                </w:p>
                              </w:tc>
                              <w:tc>
                                <w:tcPr>
                                  <w:tcW w:w="6267" w:type="dxa"/>
                                  <w:gridSpan w:val="5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F94CA9" w:rsidRPr="00E910AB" w:rsidRDefault="00F94CA9" w:rsidP="00F94CA9">
                                  <w:pPr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 w:rsidRPr="00CF5017">
                                    <w:rPr>
                                      <w:rFonts w:ascii="Calibri" w:hAnsi="Calibri" w:cs="Calibri"/>
                                      <w:color w:val="0000FF"/>
                                      <w:sz w:val="22"/>
                                      <w:szCs w:val="22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F94CA9" w:rsidRDefault="00F94CA9" w:rsidP="00F94CA9"/>
                          <w:p w:rsidR="00F94CA9" w:rsidRDefault="00F94CA9" w:rsidP="00F94CA9"/>
                          <w:p w:rsidR="005626E5" w:rsidRDefault="005626E5"/>
                          <w:bookmarkEnd w:id="0"/>
                          <w:p w:rsidR="00000000" w:rsidRDefault="00F94C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2.65pt;margin-top:108pt;width:531.1pt;height:5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6ThtgIAALo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" filled="f" stroked="f">
                <v:textbox>
                  <w:txbxContent>
                    <w:p w:rsidR="00F94CA9" w:rsidRPr="00CF5017" w:rsidRDefault="00F94CA9" w:rsidP="00F94CA9">
                      <w:pPr>
                        <w:pStyle w:val="Heading1"/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bookmarkStart w:id="1" w:name="_GoBack"/>
                      <w:r w:rsidRPr="00CF5017">
                        <w:rPr>
                          <w:rFonts w:ascii="Calibri" w:hAnsi="Calibri" w:cs="Calibri"/>
                          <w:sz w:val="40"/>
                          <w:szCs w:val="40"/>
                        </w:rPr>
                        <w:t>change request form</w:t>
                      </w:r>
                    </w:p>
                    <w:p w:rsidR="00F94CA9" w:rsidRDefault="00F94CA9" w:rsidP="00F94CA9"/>
                    <w:p w:rsidR="00F94CA9" w:rsidRPr="00CF5017" w:rsidRDefault="00F94CA9" w:rsidP="00F94CA9">
                      <w:pPr>
                        <w:rPr>
                          <w:rFonts w:ascii="Calibri" w:hAnsi="Calibri" w:cs="Calibri"/>
                        </w:rPr>
                      </w:pPr>
                      <w:r w:rsidRPr="00CF5017">
                        <w:rPr>
                          <w:rFonts w:ascii="Calibri" w:hAnsi="Calibri" w:cs="Calibri"/>
                        </w:rPr>
                        <w:t>The following table represents a possible change request form</w:t>
                      </w:r>
                    </w:p>
                    <w:p w:rsidR="00F94CA9" w:rsidRPr="00CF5017" w:rsidRDefault="00F94CA9" w:rsidP="00F94CA9">
                      <w:pPr>
                        <w:rPr>
                          <w:rFonts w:ascii="Calibri" w:hAnsi="Calibri" w:cs="Calibri"/>
                        </w:rPr>
                      </w:pPr>
                    </w:p>
                    <w:tbl>
                      <w:tblPr>
                        <w:tblW w:w="0" w:type="auto"/>
                        <w:tblInd w:w="697" w:type="dxa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687"/>
                        <w:gridCol w:w="1868"/>
                        <w:gridCol w:w="1565"/>
                        <w:gridCol w:w="428"/>
                        <w:gridCol w:w="882"/>
                        <w:gridCol w:w="1524"/>
                      </w:tblGrid>
                      <w:tr w:rsidR="00F94CA9" w:rsidRPr="00CF5017" w:rsidTr="00F94CA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8954" w:type="dxa"/>
                            <w:gridSpan w:val="6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C0C0C0"/>
                          </w:tcPr>
                          <w:p w:rsidR="00F94CA9" w:rsidRPr="00CF5017" w:rsidRDefault="00F94CA9" w:rsidP="00F94CA9">
                            <w:pPr>
                              <w:pStyle w:val="Heading5"/>
                              <w:rPr>
                                <w:rFonts w:ascii="Calibri" w:hAnsi="Calibri" w:cs="Calibri"/>
                                <w:sz w:val="28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sz w:val="28"/>
                              </w:rPr>
                              <w:t>Change request form</w:t>
                            </w:r>
                          </w:p>
                        </w:tc>
                      </w:tr>
                      <w:tr w:rsidR="00F94CA9" w:rsidRPr="00CF5017" w:rsidTr="00F94CA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4555" w:type="dxa"/>
                            <w:gridSpan w:val="2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Type of change</w:t>
                            </w:r>
                          </w:p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 xml:space="preserve">New content / updated content </w:t>
                            </w:r>
                          </w:p>
                        </w:tc>
                        <w:tc>
                          <w:tcPr>
                            <w:tcW w:w="1993" w:type="dxa"/>
                            <w:gridSpan w:val="2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Change Request Identifier</w:t>
                            </w:r>
                          </w:p>
                        </w:tc>
                        <w:tc>
                          <w:tcPr>
                            <w:tcW w:w="2406" w:type="dxa"/>
                            <w:gridSpan w:val="2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Unique identifier</w:t>
                            </w:r>
                          </w:p>
                        </w:tc>
                      </w:tr>
                      <w:tr w:rsidR="00F94CA9" w:rsidRPr="00CF5017" w:rsidTr="00F94CA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68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Change Requestor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Name and email</w:t>
                            </w:r>
                          </w:p>
                        </w:tc>
                        <w:tc>
                          <w:tcPr>
                            <w:tcW w:w="1993" w:type="dxa"/>
                            <w:gridSpan w:val="2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Change Request Date</w:t>
                            </w:r>
                          </w:p>
                        </w:tc>
                        <w:tc>
                          <w:tcPr>
                            <w:tcW w:w="2406" w:type="dxa"/>
                            <w:gridSpan w:val="2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E910AB" w:rsidRDefault="00F94CA9" w:rsidP="00F94CA9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</w:tc>
                      </w:tr>
                      <w:tr w:rsidR="00F94CA9" w:rsidRPr="00CF5017" w:rsidTr="00F94CA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268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Change Priority</w:t>
                            </w:r>
                          </w:p>
                        </w:tc>
                        <w:tc>
                          <w:tcPr>
                            <w:tcW w:w="6267" w:type="dxa"/>
                            <w:gridSpan w:val="5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High/Medium/low</w:t>
                            </w:r>
                          </w:p>
                        </w:tc>
                      </w:tr>
                      <w:tr w:rsidR="00F94CA9" w:rsidRPr="00CF5017" w:rsidTr="00F94CA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268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Desired Change</w:t>
                            </w:r>
                          </w:p>
                        </w:tc>
                        <w:tc>
                          <w:tcPr>
                            <w:tcW w:w="6267" w:type="dxa"/>
                            <w:gridSpan w:val="5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 xml:space="preserve">Details of the change – </w:t>
                            </w:r>
                            <w:proofErr w:type="spellStart"/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inc</w:t>
                            </w:r>
                            <w:proofErr w:type="spellEnd"/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 xml:space="preserve"> content identifier</w:t>
                            </w:r>
                          </w:p>
                        </w:tc>
                      </w:tr>
                      <w:tr w:rsidR="00F94CA9" w:rsidRPr="00CF5017" w:rsidTr="00F94CA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  <w:trHeight w:val="494"/>
                        </w:trPr>
                        <w:tc>
                          <w:tcPr>
                            <w:tcW w:w="268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Change Rationale/Impact</w:t>
                            </w:r>
                          </w:p>
                        </w:tc>
                        <w:tc>
                          <w:tcPr>
                            <w:tcW w:w="6267" w:type="dxa"/>
                            <w:gridSpan w:val="5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Reason for change</w:t>
                            </w:r>
                          </w:p>
                        </w:tc>
                      </w:tr>
                      <w:tr w:rsidR="00F94CA9" w:rsidRPr="00CF5017" w:rsidTr="00F94CA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8954" w:type="dxa"/>
                            <w:gridSpan w:val="6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pStyle w:val="Heading5"/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Admin and monitoring</w:t>
                            </w:r>
                          </w:p>
                        </w:tc>
                      </w:tr>
                      <w:tr w:rsidR="00F94CA9" w:rsidRPr="00CF5017" w:rsidTr="00F94CA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1"/>
                        </w:trPr>
                        <w:tc>
                          <w:tcPr>
                            <w:tcW w:w="268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pStyle w:val="Heading4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Change Status</w:t>
                            </w:r>
                            <w:r w:rsidRPr="00CF5017">
                              <w:rPr>
                                <w:rFonts w:ascii="Calibri" w:hAnsi="Calibri" w:cs="Calibri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b/>
                              </w:rPr>
                              <w:t>Activities:</w:t>
                            </w:r>
                          </w:p>
                        </w:tc>
                        <w:tc>
                          <w:tcPr>
                            <w:tcW w:w="1310" w:type="dxa"/>
                            <w:gridSpan w:val="2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Person responsible</w:t>
                            </w:r>
                          </w:p>
                        </w:tc>
                        <w:tc>
                          <w:tcPr>
                            <w:tcW w:w="152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Doc #</w:t>
                            </w:r>
                          </w:p>
                        </w:tc>
                      </w:tr>
                      <w:tr w:rsidR="00F94CA9" w:rsidRPr="00CF5017" w:rsidTr="00F94CA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  <w:trHeight w:val="278"/>
                        </w:trPr>
                        <w:tc>
                          <w:tcPr>
                            <w:tcW w:w="268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Request Approval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Yes/No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Development</w:t>
                            </w:r>
                          </w:p>
                        </w:tc>
                        <w:tc>
                          <w:tcPr>
                            <w:tcW w:w="2834" w:type="dxa"/>
                            <w:gridSpan w:val="3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Developer /author name and email</w:t>
                            </w:r>
                          </w:p>
                        </w:tc>
                      </w:tr>
                      <w:tr w:rsidR="00F94CA9" w:rsidRPr="00CF5017" w:rsidTr="00F94CA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  <w:trHeight w:val="277"/>
                        </w:trPr>
                        <w:tc>
                          <w:tcPr>
                            <w:tcW w:w="268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Approved by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399" w:type="dxa"/>
                            <w:gridSpan w:val="4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A6A6A6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b/>
                              </w:rPr>
                              <w:t>Testing</w:t>
                            </w:r>
                          </w:p>
                        </w:tc>
                      </w:tr>
                      <w:tr w:rsidR="00F94CA9" w:rsidRPr="00CF5017" w:rsidTr="00F94CA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68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Issued for development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Yes/No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Development testing</w:t>
                            </w:r>
                          </w:p>
                        </w:tc>
                        <w:tc>
                          <w:tcPr>
                            <w:tcW w:w="1310" w:type="dxa"/>
                            <w:gridSpan w:val="2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Tester name</w:t>
                            </w:r>
                          </w:p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52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Unique identifier for test report (s)</w:t>
                            </w:r>
                          </w:p>
                        </w:tc>
                      </w:tr>
                      <w:tr w:rsidR="00F94CA9" w:rsidRPr="00CF5017" w:rsidTr="00F94CA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68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Migrated to test environment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Test environment testing</w:t>
                            </w:r>
                          </w:p>
                        </w:tc>
                        <w:tc>
                          <w:tcPr>
                            <w:tcW w:w="1310" w:type="dxa"/>
                            <w:gridSpan w:val="2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Tester name</w:t>
                            </w:r>
                          </w:p>
                        </w:tc>
                        <w:tc>
                          <w:tcPr>
                            <w:tcW w:w="152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Unique identifier for test report (s)</w:t>
                            </w:r>
                          </w:p>
                        </w:tc>
                      </w:tr>
                      <w:tr w:rsidR="00F94CA9" w:rsidRPr="00CF5017" w:rsidTr="00F94CA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68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Migrated to live environment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Live environment testing</w:t>
                            </w:r>
                          </w:p>
                        </w:tc>
                        <w:tc>
                          <w:tcPr>
                            <w:tcW w:w="1310" w:type="dxa"/>
                            <w:gridSpan w:val="2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 xml:space="preserve">Tester </w:t>
                            </w:r>
                          </w:p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52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Unique identifier for test report (s)</w:t>
                            </w:r>
                          </w:p>
                        </w:tc>
                      </w:tr>
                      <w:tr w:rsidR="00F94CA9" w:rsidRPr="00CF5017" w:rsidTr="00F94CA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8954" w:type="dxa"/>
                            <w:gridSpan w:val="6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pStyle w:val="Heading5"/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Sign off</w:t>
                            </w:r>
                          </w:p>
                        </w:tc>
                      </w:tr>
                      <w:tr w:rsidR="00F94CA9" w:rsidRPr="00CF5017" w:rsidTr="00F94CA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268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Acceptance sign off</w:t>
                            </w:r>
                          </w:p>
                        </w:tc>
                        <w:tc>
                          <w:tcPr>
                            <w:tcW w:w="6267" w:type="dxa"/>
                            <w:gridSpan w:val="5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Name and title</w:t>
                            </w:r>
                          </w:p>
                        </w:tc>
                      </w:tr>
                      <w:tr w:rsidR="00F94CA9" w:rsidRPr="00CF5017" w:rsidTr="00F94CA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  <w:trHeight w:val="332"/>
                        </w:trPr>
                        <w:tc>
                          <w:tcPr>
                            <w:tcW w:w="268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BFBFBF"/>
                          </w:tcPr>
                          <w:p w:rsidR="00F94CA9" w:rsidRPr="00CF5017" w:rsidRDefault="00F94CA9" w:rsidP="00F94CA9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</w:rPr>
                              <w:t>Acceptance date</w:t>
                            </w:r>
                          </w:p>
                        </w:tc>
                        <w:tc>
                          <w:tcPr>
                            <w:tcW w:w="6267" w:type="dxa"/>
                            <w:gridSpan w:val="5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F94CA9" w:rsidRPr="00E910AB" w:rsidRDefault="00F94CA9" w:rsidP="00F94CA9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F5017">
                              <w:rPr>
                                <w:rFonts w:ascii="Calibri" w:hAnsi="Calibri" w:cs="Calibri"/>
                                <w:color w:val="0000FF"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</w:tc>
                      </w:tr>
                    </w:tbl>
                    <w:p w:rsidR="00F94CA9" w:rsidRDefault="00F94CA9" w:rsidP="00F94CA9"/>
                    <w:p w:rsidR="00F94CA9" w:rsidRDefault="00F94CA9" w:rsidP="00F94CA9"/>
                    <w:p w:rsidR="005626E5" w:rsidRDefault="005626E5"/>
                    <w:bookmarkEnd w:id="1"/>
                    <w:p w:rsidR="00000000" w:rsidRDefault="00F94CA9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8689340</wp:posOffset>
                </wp:positionV>
                <wp:extent cx="6629400" cy="3429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6E5" w:rsidRPr="006F4A61" w:rsidRDefault="005626E5" w:rsidP="005626E5">
                            <w:pPr>
                              <w:pStyle w:val="Address01"/>
                            </w:pPr>
                            <w:proofErr w:type="gramStart"/>
                            <w:r w:rsidRPr="006F4A61">
                              <w:t>phone</w:t>
                            </w:r>
                            <w:proofErr w:type="gramEnd"/>
                            <w:r w:rsidRPr="006F4A61">
                              <w:t xml:space="preserve">:  </w:t>
                            </w:r>
                            <w:r w:rsidR="009B6BC4">
                              <w:t>07 3345 6788</w:t>
                            </w:r>
                            <w:r w:rsidRPr="006F4A61">
                              <w:t xml:space="preserve">  |  fax:  </w:t>
                            </w:r>
                            <w:r w:rsidR="009B6BC4">
                              <w:t>07 3345 6789</w:t>
                            </w:r>
                            <w:r w:rsidRPr="006F4A61">
                              <w:t xml:space="preserve">  |  </w:t>
                            </w:r>
                            <w:r w:rsidR="009B6BC4">
                              <w:t>3345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Hamilton Rd</w:t>
                            </w:r>
                            <w:r w:rsidRPr="006F4A61">
                              <w:t xml:space="preserve">, </w:t>
                            </w:r>
                            <w:proofErr w:type="spellStart"/>
                            <w:r w:rsidR="009B6BC4">
                              <w:t>Chermside</w:t>
                            </w:r>
                            <w:proofErr w:type="spellEnd"/>
                            <w:r w:rsidRPr="006F4A61">
                              <w:t xml:space="preserve">, </w:t>
                            </w:r>
                            <w:r w:rsidR="009B6BC4">
                              <w:t>QLD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4032</w:t>
                            </w:r>
                            <w:r w:rsidRPr="006F4A61">
                              <w:t xml:space="preserve">  |  www.</w:t>
                            </w:r>
                            <w:r w:rsidR="00B441E1">
                              <w:t>ossweb.com.au</w:t>
                            </w:r>
                          </w:p>
                        </w:txbxContent>
                      </wps:txbx>
                      <wps:bodyPr rot="0" vert="horz" wrap="square" lIns="91440" tIns="109728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1.05pt;margin-top:684.2pt;width:522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" filled="f" stroked="f">
                <v:textbox inset=",8.64pt">
                  <w:txbxContent>
                    <w:p w:rsidR="005626E5" w:rsidRPr="006F4A61" w:rsidRDefault="005626E5" w:rsidP="005626E5">
                      <w:pPr>
                        <w:pStyle w:val="Address01"/>
                      </w:pPr>
                      <w:proofErr w:type="gramStart"/>
                      <w:r w:rsidRPr="006F4A61">
                        <w:t>phone</w:t>
                      </w:r>
                      <w:proofErr w:type="gramEnd"/>
                      <w:r w:rsidRPr="006F4A61">
                        <w:t xml:space="preserve">:  </w:t>
                      </w:r>
                      <w:r w:rsidR="009B6BC4">
                        <w:t>07 3345 6788</w:t>
                      </w:r>
                      <w:r w:rsidRPr="006F4A61">
                        <w:t xml:space="preserve">  |  fax:  </w:t>
                      </w:r>
                      <w:r w:rsidR="009B6BC4">
                        <w:t>07 3345 6789</w:t>
                      </w:r>
                      <w:r w:rsidRPr="006F4A61">
                        <w:t xml:space="preserve">  |  </w:t>
                      </w:r>
                      <w:r w:rsidR="009B6BC4">
                        <w:t>3345</w:t>
                      </w:r>
                      <w:r w:rsidRPr="006F4A61">
                        <w:t xml:space="preserve"> </w:t>
                      </w:r>
                      <w:r w:rsidR="009B6BC4">
                        <w:t>Hamilton Rd</w:t>
                      </w:r>
                      <w:r w:rsidRPr="006F4A61">
                        <w:t xml:space="preserve">, </w:t>
                      </w:r>
                      <w:proofErr w:type="spellStart"/>
                      <w:r w:rsidR="009B6BC4">
                        <w:t>Chermside</w:t>
                      </w:r>
                      <w:proofErr w:type="spellEnd"/>
                      <w:r w:rsidRPr="006F4A61">
                        <w:t xml:space="preserve">, </w:t>
                      </w:r>
                      <w:r w:rsidR="009B6BC4">
                        <w:t>QLD</w:t>
                      </w:r>
                      <w:r w:rsidRPr="006F4A61">
                        <w:t xml:space="preserve"> </w:t>
                      </w:r>
                      <w:r w:rsidR="009B6BC4">
                        <w:t>4032</w:t>
                      </w:r>
                      <w:r w:rsidRPr="006F4A61">
                        <w:t xml:space="preserve">  |  www.</w:t>
                      </w:r>
                      <w:r w:rsidR="00B441E1">
                        <w:t>ossweb.com.au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231140</wp:posOffset>
                </wp:positionV>
                <wp:extent cx="2852420" cy="1844040"/>
                <wp:effectExtent l="0" t="0" r="0" b="381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6E5" w:rsidRPr="007C6892" w:rsidRDefault="009B6BC4" w:rsidP="005626E5">
                            <w:pPr>
                              <w:pStyle w:val="EnterCompanyName"/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2667000" cy="1578634"/>
                                  <wp:effectExtent l="0" t="0" r="0" b="0"/>
                                  <wp:docPr id="4" name="Picture 16" descr="Description: D:\IT\2011 Development\ICA50611\Course Content\Stage 1\common\Online Systems Solutions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Description: D:\IT\2011 Development\ICA50611\Course Content\Stage 1\common\Online Systems Solutions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0544" cy="1580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92.05pt;margin-top:18.2pt;width:224.6pt;height:145.2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" filled="f" stroked="f">
                <v:textbox style="mso-fit-shape-to-text:t">
                  <w:txbxContent>
                    <w:p w:rsidR="005626E5" w:rsidRPr="007C6892" w:rsidRDefault="009B6BC4" w:rsidP="005626E5">
                      <w:pPr>
                        <w:pStyle w:val="EnterCompanyName"/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2667000" cy="1578634"/>
                            <wp:effectExtent l="0" t="0" r="0" b="0"/>
                            <wp:docPr id="4" name="Picture 16" descr="Description: D:\IT\2011 Development\ICA50611\Course Content\Stage 1\common\Online Systems Solutions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Description: D:\IT\2011 Development\ICA50611\Course Content\Stage 1\common\Online Systems Solutions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0544" cy="1580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-1205865</wp:posOffset>
            </wp:positionH>
            <wp:positionV relativeFrom="paragraph">
              <wp:posOffset>-911860</wp:posOffset>
            </wp:positionV>
            <wp:extent cx="7772400" cy="10058400"/>
            <wp:effectExtent l="0" t="0" r="0" b="0"/>
            <wp:wrapNone/>
            <wp:docPr id="5" name="Picture 6" descr="Description: UrbanMod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UrbanMod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6E5">
        <w:softHyphen/>
      </w:r>
      <w:r w:rsidR="005626E5">
        <w:softHyphen/>
      </w:r>
    </w:p>
    <w:sectPr w:rsidR="005626E5" w:rsidSect="005626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B649A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A88E4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DF488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7F09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69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7D4E9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21043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0989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54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EF4D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89CE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A9"/>
    <w:rsid w:val="005626E5"/>
    <w:rsid w:val="009B6BC4"/>
    <w:rsid w:val="00B441E1"/>
    <w:rsid w:val="00D01728"/>
    <w:rsid w:val="00F9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9ECC7E0-E774-47B9-B1D7-52DF95AC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94CA9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smallCaps/>
      <w:kern w:val="32"/>
      <w:sz w:val="32"/>
      <w:szCs w:val="20"/>
      <w:lang w:val="en-AU" w:eastAsia="en-A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link w:val="Heading4Char"/>
    <w:qFormat/>
    <w:rsid w:val="00F94CA9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b/>
      <w:szCs w:val="20"/>
      <w:lang w:eastAsia="en-AU"/>
    </w:rPr>
  </w:style>
  <w:style w:type="paragraph" w:styleId="Heading5">
    <w:name w:val="heading 5"/>
    <w:basedOn w:val="Normal"/>
    <w:next w:val="Normal"/>
    <w:link w:val="Heading5Char"/>
    <w:qFormat/>
    <w:rsid w:val="00F94CA9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b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terCompanyName">
    <w:name w:val="Enter Company Name"/>
    <w:basedOn w:val="Normal"/>
    <w:link w:val="EnterCompanyNameChar"/>
    <w:qFormat/>
    <w:rsid w:val="00D01728"/>
    <w:pPr>
      <w:jc w:val="right"/>
    </w:pPr>
    <w:rPr>
      <w:rFonts w:ascii="Arial" w:hAnsi="Arial"/>
      <w:b/>
      <w:color w:val="006666"/>
      <w:sz w:val="28"/>
    </w:rPr>
  </w:style>
  <w:style w:type="paragraph" w:customStyle="1" w:styleId="Beginyourletterhere">
    <w:name w:val="Begin your letter here"/>
    <w:basedOn w:val="Normal"/>
    <w:link w:val="BeginyourletterhereChar"/>
    <w:qFormat/>
    <w:rsid w:val="00D01728"/>
    <w:rPr>
      <w:rFonts w:ascii="Arial" w:hAnsi="Arial"/>
      <w:color w:val="006666"/>
      <w:sz w:val="20"/>
    </w:rPr>
  </w:style>
  <w:style w:type="character" w:customStyle="1" w:styleId="EnterCompanyNameChar">
    <w:name w:val="Enter Company Name Char"/>
    <w:link w:val="EnterCompanyName"/>
    <w:rsid w:val="00D01728"/>
    <w:rPr>
      <w:rFonts w:ascii="Arial" w:hAnsi="Arial"/>
      <w:b/>
      <w:color w:val="006666"/>
      <w:sz w:val="28"/>
      <w:szCs w:val="24"/>
    </w:rPr>
  </w:style>
  <w:style w:type="paragraph" w:customStyle="1" w:styleId="Address01">
    <w:name w:val="Address 01"/>
    <w:basedOn w:val="Normal"/>
    <w:link w:val="Address01Char"/>
    <w:qFormat/>
    <w:rsid w:val="00D01728"/>
    <w:rPr>
      <w:rFonts w:ascii="Arial" w:hAnsi="Arial"/>
      <w:color w:val="006666"/>
      <w:sz w:val="18"/>
    </w:rPr>
  </w:style>
  <w:style w:type="character" w:customStyle="1" w:styleId="BeginyourletterhereChar">
    <w:name w:val="Begin your letter here Char"/>
    <w:link w:val="Beginyourletterhere"/>
    <w:rsid w:val="00D01728"/>
    <w:rPr>
      <w:rFonts w:ascii="Arial" w:hAnsi="Arial"/>
      <w:color w:val="006666"/>
      <w:szCs w:val="24"/>
    </w:rPr>
  </w:style>
  <w:style w:type="character" w:customStyle="1" w:styleId="Address01Char">
    <w:name w:val="Address 01 Char"/>
    <w:link w:val="Address01"/>
    <w:rsid w:val="00D01728"/>
    <w:rPr>
      <w:rFonts w:ascii="Arial" w:hAnsi="Arial"/>
      <w:color w:val="006666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B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BC4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94CA9"/>
    <w:rPr>
      <w:rFonts w:ascii="Arial" w:hAnsi="Arial"/>
      <w:b/>
      <w:smallCaps/>
      <w:kern w:val="32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rsid w:val="00F94CA9"/>
    <w:rPr>
      <w:b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F94CA9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wdellt\Downloads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Dowdell</dc:creator>
  <cp:lastModifiedBy>Tyler Dowdell</cp:lastModifiedBy>
  <cp:revision>1</cp:revision>
  <cp:lastPrinted>2007-03-15T00:36:00Z</cp:lastPrinted>
  <dcterms:created xsi:type="dcterms:W3CDTF">2016-03-07T04:24:00Z</dcterms:created>
  <dcterms:modified xsi:type="dcterms:W3CDTF">2016-03-07T04:28:00Z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TC103796649990</vt:lpwstr>
  </property>
</Properties>
</file>