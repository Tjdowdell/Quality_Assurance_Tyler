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9B6BC4" w:rsidP="005626E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-651294</wp:posOffset>
                </wp:positionH>
                <wp:positionV relativeFrom="paragraph">
                  <wp:posOffset>810883</wp:posOffset>
                </wp:positionV>
                <wp:extent cx="6745233" cy="7401464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5233" cy="7401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1F5" w:rsidRDefault="00F106E1" w:rsidP="00F106E1">
                            <w:pPr>
                              <w:pStyle w:val="Heading1"/>
                            </w:pPr>
                            <w:r>
                              <w:t>Quality Assurance Standards</w:t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>Markup validation</w:t>
                            </w:r>
                            <w:r w:rsidRPr="008C5576">
                              <w:rPr>
                                <w:lang w:eastAsia="en-AU"/>
                              </w:rPr>
                              <w:t xml:space="preserve"> </w:t>
                            </w:r>
                            <w:r>
                              <w:rPr>
                                <w:lang w:eastAsia="en-AU"/>
                              </w:rPr>
                              <w:br/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All HTML pages should not have any errors, but warnings are acceptable in accords to W3C standards.</w:t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Pr="008C5576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Pr="00F106E1" w:rsidRDefault="00F106E1" w:rsidP="00F106E1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 xml:space="preserve">CSS validation </w:t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All</w:t>
                            </w:r>
                            <w:r>
                              <w:rPr>
                                <w:lang w:eastAsia="en-AU"/>
                              </w:rPr>
                              <w:t xml:space="preserve"> CSS</w:t>
                            </w:r>
                            <w:r>
                              <w:rPr>
                                <w:lang w:eastAsia="en-AU"/>
                              </w:rPr>
                              <w:t xml:space="preserve"> pages should not have any errors, but warnings are acceptable in accords to W3C standards</w:t>
                            </w:r>
                            <w:r>
                              <w:rPr>
                                <w:lang w:eastAsia="en-AU"/>
                              </w:rPr>
                              <w:t>.</w:t>
                            </w:r>
                          </w:p>
                          <w:p w:rsidR="00F106E1" w:rsidRPr="008C5576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Pr="00F106E1" w:rsidRDefault="00F106E1" w:rsidP="00F106E1">
                            <w:pPr>
                              <w:ind w:left="720"/>
                              <w:jc w:val="both"/>
                              <w:rPr>
                                <w:u w:val="single"/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 xml:space="preserve">Link integrity check </w:t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Ensure that all internal links are working and that all external links are taking the client to the correct website.</w:t>
                            </w:r>
                          </w:p>
                          <w:p w:rsidR="00F106E1" w:rsidRPr="008C5576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Default="00F106E1" w:rsidP="00F106E1">
                            <w:pPr>
                              <w:ind w:firstLine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>Content check (text, images, etc.)</w:t>
                            </w:r>
                          </w:p>
                          <w:p w:rsidR="00F106E1" w:rsidRDefault="00F106E1" w:rsidP="00F106E1">
                            <w:pPr>
                              <w:ind w:firstLine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F54F67" w:rsidRDefault="00F54F67" w:rsidP="00F106E1">
                            <w:pPr>
                              <w:ind w:firstLine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Text – Grammatically correct, displays correctly on screen, easy to read</w:t>
                            </w:r>
                          </w:p>
                          <w:p w:rsidR="00F106E1" w:rsidRPr="00F54F67" w:rsidRDefault="00F54F67" w:rsidP="00F106E1">
                            <w:pPr>
                              <w:ind w:firstLine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 xml:space="preserve">Images – Size is to be under 300kB, have </w:t>
                            </w:r>
                            <w:r>
                              <w:rPr>
                                <w:i/>
                                <w:lang w:eastAsia="en-AU"/>
                              </w:rPr>
                              <w:t>alt</w:t>
                            </w:r>
                            <w:r>
                              <w:rPr>
                                <w:lang w:eastAsia="en-AU"/>
                              </w:rPr>
                              <w:t xml:space="preserve"> tags, display correctly on screen </w:t>
                            </w:r>
                          </w:p>
                          <w:p w:rsidR="00F106E1" w:rsidRPr="008C5576" w:rsidRDefault="00F106E1" w:rsidP="00F106E1">
                            <w:pPr>
                              <w:ind w:firstLine="720"/>
                              <w:rPr>
                                <w:lang w:eastAsia="en-AU"/>
                              </w:rPr>
                            </w:pP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 xml:space="preserve">Accessibility check </w:t>
                            </w:r>
                          </w:p>
                          <w:p w:rsidR="00F54F67" w:rsidRPr="00F106E1" w:rsidRDefault="00F54F67" w:rsidP="00F106E1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F106E1" w:rsidRDefault="00F54F67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Tables should not be used to format text for a website, contrasting colours should be used to make the page easier to read. Images should have alt tags to describe what it is.</w:t>
                            </w:r>
                          </w:p>
                          <w:p w:rsidR="00F54F67" w:rsidRPr="008C5576" w:rsidRDefault="00F54F67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Pr="00F106E1" w:rsidRDefault="00F106E1" w:rsidP="00F106E1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 xml:space="preserve">Cross-browser check </w:t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54F67" w:rsidRDefault="00F54F67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The website should look and act the same across different browsers (IE 8+, Chrome 17+, and Firefox 10+)</w:t>
                            </w:r>
                          </w:p>
                          <w:p w:rsidR="00F54F67" w:rsidRPr="008C5576" w:rsidRDefault="00F54F67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F106E1" w:rsidRPr="00F106E1" w:rsidRDefault="00F106E1" w:rsidP="00F106E1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F106E1">
                              <w:rPr>
                                <w:u w:val="single"/>
                                <w:lang w:eastAsia="en-AU"/>
                              </w:rPr>
                              <w:t xml:space="preserve">Script/SSI check </w:t>
                            </w:r>
                          </w:p>
                          <w:p w:rsidR="00F106E1" w:rsidRDefault="00F106E1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5D30F9" w:rsidRDefault="005D30F9" w:rsidP="00F106E1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No errors should be found in the Developer tools console when the page is loaded.</w:t>
                            </w:r>
                            <w:bookmarkStart w:id="0" w:name="_GoBack"/>
                            <w:bookmarkEnd w:id="0"/>
                          </w:p>
                          <w:p w:rsidR="00F106E1" w:rsidRDefault="00F10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1.3pt;margin-top:63.85pt;width:531.1pt;height:5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AItQIAALo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" filled="f" stroked="f">
                <v:textbox>
                  <w:txbxContent>
                    <w:p w:rsidR="008831F5" w:rsidRDefault="00F106E1" w:rsidP="00F106E1">
                      <w:pPr>
                        <w:pStyle w:val="Heading1"/>
                      </w:pPr>
                      <w:r>
                        <w:t>Quality Assurance Standards</w:t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>Markup validation</w:t>
                      </w:r>
                      <w:r w:rsidRPr="008C5576">
                        <w:rPr>
                          <w:lang w:eastAsia="en-AU"/>
                        </w:rPr>
                        <w:t xml:space="preserve"> </w:t>
                      </w:r>
                      <w:r>
                        <w:rPr>
                          <w:lang w:eastAsia="en-AU"/>
                        </w:rPr>
                        <w:br/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All HTML pages should not have any errors, but warnings are acceptable in accords to W3C standards.</w:t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Pr="008C5576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Pr="00F106E1" w:rsidRDefault="00F106E1" w:rsidP="00F106E1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 xml:space="preserve">CSS validation </w:t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All</w:t>
                      </w:r>
                      <w:r>
                        <w:rPr>
                          <w:lang w:eastAsia="en-AU"/>
                        </w:rPr>
                        <w:t xml:space="preserve"> CSS</w:t>
                      </w:r>
                      <w:r>
                        <w:rPr>
                          <w:lang w:eastAsia="en-AU"/>
                        </w:rPr>
                        <w:t xml:space="preserve"> pages should not have any errors, but warnings are acceptable in accords to W3C standards</w:t>
                      </w:r>
                      <w:r>
                        <w:rPr>
                          <w:lang w:eastAsia="en-AU"/>
                        </w:rPr>
                        <w:t>.</w:t>
                      </w:r>
                    </w:p>
                    <w:p w:rsidR="00F106E1" w:rsidRPr="008C5576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Pr="00F106E1" w:rsidRDefault="00F106E1" w:rsidP="00F106E1">
                      <w:pPr>
                        <w:ind w:left="720"/>
                        <w:jc w:val="both"/>
                        <w:rPr>
                          <w:u w:val="single"/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 xml:space="preserve">Link integrity check </w:t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Ensure that all internal links are working and that all external links are taking the client to the correct website.</w:t>
                      </w:r>
                    </w:p>
                    <w:p w:rsidR="00F106E1" w:rsidRPr="008C5576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Default="00F106E1" w:rsidP="00F106E1">
                      <w:pPr>
                        <w:ind w:firstLine="720"/>
                        <w:rPr>
                          <w:u w:val="single"/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>Content check (text, images, etc.)</w:t>
                      </w:r>
                    </w:p>
                    <w:p w:rsidR="00F106E1" w:rsidRDefault="00F106E1" w:rsidP="00F106E1">
                      <w:pPr>
                        <w:ind w:firstLine="720"/>
                        <w:rPr>
                          <w:u w:val="single"/>
                          <w:lang w:eastAsia="en-AU"/>
                        </w:rPr>
                      </w:pPr>
                    </w:p>
                    <w:p w:rsidR="00F54F67" w:rsidRDefault="00F54F67" w:rsidP="00F106E1">
                      <w:pPr>
                        <w:ind w:firstLine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Text – Grammatically correct, displays correctly on screen, easy to read</w:t>
                      </w:r>
                    </w:p>
                    <w:p w:rsidR="00F106E1" w:rsidRPr="00F54F67" w:rsidRDefault="00F54F67" w:rsidP="00F106E1">
                      <w:pPr>
                        <w:ind w:firstLine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 xml:space="preserve">Images – Size is to be under 300kB, have </w:t>
                      </w:r>
                      <w:r>
                        <w:rPr>
                          <w:i/>
                          <w:lang w:eastAsia="en-AU"/>
                        </w:rPr>
                        <w:t>alt</w:t>
                      </w:r>
                      <w:r>
                        <w:rPr>
                          <w:lang w:eastAsia="en-AU"/>
                        </w:rPr>
                        <w:t xml:space="preserve"> tags, display correctly on screen </w:t>
                      </w:r>
                    </w:p>
                    <w:p w:rsidR="00F106E1" w:rsidRPr="008C5576" w:rsidRDefault="00F106E1" w:rsidP="00F106E1">
                      <w:pPr>
                        <w:ind w:firstLine="720"/>
                        <w:rPr>
                          <w:lang w:eastAsia="en-AU"/>
                        </w:rPr>
                      </w:pPr>
                    </w:p>
                    <w:p w:rsidR="00F106E1" w:rsidRDefault="00F106E1" w:rsidP="00F106E1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 xml:space="preserve">Accessibility check </w:t>
                      </w:r>
                    </w:p>
                    <w:p w:rsidR="00F54F67" w:rsidRPr="00F106E1" w:rsidRDefault="00F54F67" w:rsidP="00F106E1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F106E1" w:rsidRDefault="00F54F67" w:rsidP="00F106E1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Tables should not be used to format text for a website, contrasting colours should be used to make the page easier to read. Images should have alt tags to describe what it is.</w:t>
                      </w:r>
                    </w:p>
                    <w:p w:rsidR="00F54F67" w:rsidRPr="008C5576" w:rsidRDefault="00F54F67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Pr="00F106E1" w:rsidRDefault="00F106E1" w:rsidP="00F106E1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 xml:space="preserve">Cross-browser check </w:t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54F67" w:rsidRDefault="00F54F67" w:rsidP="00F106E1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The website should look and act the same across different browsers (IE 8+, Chrome 17+, and Firefox 10+)</w:t>
                      </w:r>
                    </w:p>
                    <w:p w:rsidR="00F54F67" w:rsidRPr="008C5576" w:rsidRDefault="00F54F67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F106E1" w:rsidRPr="00F106E1" w:rsidRDefault="00F106E1" w:rsidP="00F106E1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F106E1">
                        <w:rPr>
                          <w:u w:val="single"/>
                          <w:lang w:eastAsia="en-AU"/>
                        </w:rPr>
                        <w:t xml:space="preserve">Script/SSI check </w:t>
                      </w:r>
                    </w:p>
                    <w:p w:rsidR="00F106E1" w:rsidRDefault="00F106E1" w:rsidP="00F106E1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5D30F9" w:rsidRDefault="005D30F9" w:rsidP="00F106E1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No errors should be found in the Developer tools console when the page is loaded.</w:t>
                      </w:r>
                      <w:bookmarkStart w:id="1" w:name="_GoBack"/>
                      <w:bookmarkEnd w:id="1"/>
                    </w:p>
                    <w:p w:rsidR="00F106E1" w:rsidRDefault="00F106E1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F4A61" w:rsidRDefault="005626E5" w:rsidP="005626E5">
                            <w:pPr>
                              <w:pStyle w:val="Address01"/>
                            </w:pPr>
                            <w:r w:rsidRPr="006F4A61">
                              <w:t xml:space="preserve">phone:  </w:t>
                            </w:r>
                            <w:r w:rsidR="009B6BC4">
                              <w:t>07 3345 6788</w:t>
                            </w:r>
                            <w:r w:rsidRPr="006F4A61">
                              <w:t xml:space="preserve">  |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r w:rsidR="009B6BC4">
                              <w:t>Chermside</w:t>
                            </w:r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g9uQ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" filled="f" stroked="f">
                <v:textbox inset=",8.64pt">
                  <w:txbxContent>
                    <w:p w:rsidR="005626E5" w:rsidRPr="006F4A61" w:rsidRDefault="005626E5" w:rsidP="005626E5">
                      <w:pPr>
                        <w:pStyle w:val="Address01"/>
                      </w:pPr>
                      <w:proofErr w:type="gramStart"/>
                      <w:r w:rsidRPr="006F4A61">
                        <w:t>phone</w:t>
                      </w:r>
                      <w:proofErr w:type="gramEnd"/>
                      <w:r w:rsidRPr="006F4A61">
                        <w:t xml:space="preserve">:  </w:t>
                      </w:r>
                      <w:r w:rsidR="009B6BC4">
                        <w:t>07 3345 6788</w:t>
                      </w:r>
                      <w:r w:rsidRPr="006F4A61">
                        <w:t xml:space="preserve">  |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667000" cy="1578634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544" cy="1580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uW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" filled="f" stroked="f">
                <v:textbox style="mso-fit-shape-to-text:t">
                  <w:txbxContent>
                    <w:p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667000" cy="1578634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0544" cy="1580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A9"/>
    <w:rsid w:val="005626E5"/>
    <w:rsid w:val="005D30F9"/>
    <w:rsid w:val="008831F5"/>
    <w:rsid w:val="009B6BC4"/>
    <w:rsid w:val="00B441E1"/>
    <w:rsid w:val="00BF2F40"/>
    <w:rsid w:val="00D01728"/>
    <w:rsid w:val="00ED3AA5"/>
    <w:rsid w:val="00F106E1"/>
    <w:rsid w:val="00F54F67"/>
    <w:rsid w:val="00F9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ECC7E0-E774-47B9-B1D7-52DF95AC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94CA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mallCaps/>
      <w:kern w:val="32"/>
      <w:sz w:val="32"/>
      <w:szCs w:val="20"/>
      <w:lang w:val="en-AU" w:eastAsia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F94CA9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szCs w:val="20"/>
      <w:lang w:eastAsia="en-AU"/>
    </w:rPr>
  </w:style>
  <w:style w:type="paragraph" w:styleId="Heading5">
    <w:name w:val="heading 5"/>
    <w:basedOn w:val="Normal"/>
    <w:next w:val="Normal"/>
    <w:link w:val="Heading5Char"/>
    <w:qFormat/>
    <w:rsid w:val="00F94CA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94CA9"/>
    <w:rPr>
      <w:rFonts w:ascii="Arial" w:hAnsi="Arial"/>
      <w:b/>
      <w:smallCaps/>
      <w:kern w:val="32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rsid w:val="00F94CA9"/>
    <w:rPr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94CA9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wdellt\Downloads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Dowdell</dc:creator>
  <cp:lastModifiedBy>Tyler Dowdell</cp:lastModifiedBy>
  <cp:revision>3</cp:revision>
  <cp:lastPrinted>2007-03-15T00:36:00Z</cp:lastPrinted>
  <dcterms:created xsi:type="dcterms:W3CDTF">2016-03-07T04:45:00Z</dcterms:created>
  <dcterms:modified xsi:type="dcterms:W3CDTF">2016-03-07T04:58:00Z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