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6E5" w:rsidRDefault="009B6BC4" w:rsidP="005626E5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1657350</wp:posOffset>
                </wp:positionV>
                <wp:extent cx="6858000" cy="6315075"/>
                <wp:effectExtent l="0" t="0" r="0" b="9525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6315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79CE" w:rsidRPr="00C73EF9" w:rsidRDefault="000679CE" w:rsidP="000679CE">
                            <w:pPr>
                              <w:pStyle w:val="Heading1"/>
                              <w:jc w:val="center"/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73EF9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 xml:space="preserve">Audit Preparation </w:t>
                            </w:r>
                          </w:p>
                          <w:p w:rsidR="000679CE" w:rsidRPr="00C73EF9" w:rsidRDefault="000679CE" w:rsidP="000679CE">
                            <w:pPr>
                              <w:pStyle w:val="Heading2"/>
                              <w:rPr>
                                <w:rFonts w:ascii="Calibri" w:hAnsi="Calibri" w:cs="Calibri"/>
                              </w:rPr>
                            </w:pPr>
                            <w:r w:rsidRPr="00C73EF9">
                              <w:rPr>
                                <w:rFonts w:ascii="Calibri" w:hAnsi="Calibri" w:cs="Calibri"/>
                              </w:rPr>
                              <w:t xml:space="preserve">Purpose </w:t>
                            </w:r>
                          </w:p>
                          <w:p w:rsidR="000679CE" w:rsidRDefault="000679CE" w:rsidP="000679CE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73EF9">
                              <w:rPr>
                                <w:rFonts w:ascii="Calibri" w:hAnsi="Calibri" w:cs="Calibri"/>
                              </w:rPr>
                              <w:t>The purpose of this document is to provide an understanding of the system to be audited</w:t>
                            </w:r>
                            <w:r w:rsidR="004D46B2">
                              <w:rPr>
                                <w:rFonts w:ascii="Calibri" w:hAnsi="Calibri" w:cs="Calibri"/>
                              </w:rPr>
                              <w:t>.</w:t>
                            </w:r>
                            <w:r w:rsidRPr="00C73EF9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  <w:p w:rsidR="004D46B2" w:rsidRPr="00C73EF9" w:rsidRDefault="004D46B2" w:rsidP="000679CE">
                            <w:pPr>
                              <w:rPr>
                                <w:rFonts w:ascii="Calibri" w:hAnsi="Calibri" w:cs="Calibri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0679CE" w:rsidRDefault="000679CE" w:rsidP="000679CE">
                            <w:pPr>
                              <w:pStyle w:val="Heading2"/>
                              <w:rPr>
                                <w:rFonts w:ascii="Calibri" w:hAnsi="Calibri" w:cs="Calibri"/>
                              </w:rPr>
                            </w:pPr>
                            <w:r w:rsidRPr="00C73EF9">
                              <w:rPr>
                                <w:rFonts w:ascii="Calibri" w:hAnsi="Calibri" w:cs="Calibri"/>
                              </w:rPr>
                              <w:t>Opportunity or problem statement</w:t>
                            </w:r>
                          </w:p>
                          <w:p w:rsidR="004D46B2" w:rsidRPr="004D46B2" w:rsidRDefault="004D46B2" w:rsidP="004D46B2">
                            <w:pPr>
                              <w:rPr>
                                <w:rFonts w:asciiTheme="minorHAnsi" w:hAnsiTheme="minorHAnsi"/>
                                <w:sz w:val="32"/>
                                <w:lang w:val="en-GB" w:eastAsia="en-AU"/>
                              </w:rPr>
                            </w:pPr>
                            <w:r w:rsidRPr="004D46B2">
                              <w:rPr>
                                <w:rFonts w:asciiTheme="minorHAnsi" w:hAnsiTheme="minorHAnsi"/>
                                <w:szCs w:val="20"/>
                              </w:rPr>
                              <w:t>West Coast Auto (Used Car Division) want to develop a website to showcase their business, used vehicles stock, provide testimonials from previous clients and increase sales</w:t>
                            </w:r>
                            <w:r w:rsidRPr="004D46B2">
                              <w:rPr>
                                <w:rFonts w:asciiTheme="minorHAnsi" w:hAnsiTheme="minorHAnsi"/>
                                <w:szCs w:val="20"/>
                              </w:rPr>
                              <w:t>.</w:t>
                            </w:r>
                          </w:p>
                          <w:p w:rsidR="004D46B2" w:rsidRPr="004D46B2" w:rsidRDefault="004D46B2" w:rsidP="004D46B2">
                            <w:pPr>
                              <w:rPr>
                                <w:lang w:val="en-GB" w:eastAsia="en-AU"/>
                              </w:rPr>
                            </w:pPr>
                          </w:p>
                          <w:p w:rsidR="000679CE" w:rsidRDefault="000679CE" w:rsidP="000679CE">
                            <w:pPr>
                              <w:pStyle w:val="Heading2"/>
                              <w:rPr>
                                <w:rFonts w:ascii="Calibri" w:hAnsi="Calibri" w:cs="Calibri"/>
                              </w:rPr>
                            </w:pPr>
                            <w:r w:rsidRPr="00C73EF9">
                              <w:rPr>
                                <w:rFonts w:ascii="Calibri" w:hAnsi="Calibri" w:cs="Calibri"/>
                              </w:rPr>
                              <w:t>Mandatory functional requirements</w:t>
                            </w:r>
                          </w:p>
                          <w:p w:rsidR="004D46B2" w:rsidRPr="004D46B2" w:rsidRDefault="004D46B2" w:rsidP="004D46B2">
                            <w:pPr>
                              <w:pStyle w:val="Default"/>
                              <w:rPr>
                                <w:rFonts w:asciiTheme="minorHAnsi" w:hAnsiTheme="minorHAnsi"/>
                                <w:szCs w:val="20"/>
                              </w:rPr>
                            </w:pPr>
                            <w:r w:rsidRPr="004D46B2">
                              <w:rPr>
                                <w:rFonts w:asciiTheme="minorHAnsi" w:hAnsiTheme="minorHAnsi"/>
                                <w:szCs w:val="20"/>
                              </w:rPr>
                              <w:t xml:space="preserve">The website must include the following: </w:t>
                            </w:r>
                          </w:p>
                          <w:p w:rsidR="004D46B2" w:rsidRPr="004D46B2" w:rsidRDefault="004D46B2" w:rsidP="004D46B2">
                            <w:pPr>
                              <w:pStyle w:val="Default"/>
                              <w:numPr>
                                <w:ilvl w:val="0"/>
                                <w:numId w:val="13"/>
                              </w:numPr>
                              <w:spacing w:after="65"/>
                              <w:rPr>
                                <w:rFonts w:asciiTheme="minorHAnsi" w:hAnsiTheme="minorHAnsi"/>
                                <w:szCs w:val="20"/>
                              </w:rPr>
                            </w:pPr>
                            <w:r w:rsidRPr="004D46B2">
                              <w:rPr>
                                <w:rFonts w:asciiTheme="minorHAnsi" w:hAnsiTheme="minorHAnsi"/>
                                <w:szCs w:val="20"/>
                              </w:rPr>
                              <w:t xml:space="preserve">The website must promote the services offered by West Coast Auto </w:t>
                            </w:r>
                          </w:p>
                          <w:p w:rsidR="004D46B2" w:rsidRPr="004D46B2" w:rsidRDefault="004D46B2" w:rsidP="004D46B2">
                            <w:pPr>
                              <w:pStyle w:val="Default"/>
                              <w:numPr>
                                <w:ilvl w:val="0"/>
                                <w:numId w:val="13"/>
                              </w:numPr>
                              <w:spacing w:after="65"/>
                              <w:rPr>
                                <w:rFonts w:asciiTheme="minorHAnsi" w:hAnsiTheme="minorHAnsi"/>
                                <w:szCs w:val="20"/>
                              </w:rPr>
                            </w:pPr>
                            <w:r w:rsidRPr="004D46B2">
                              <w:rPr>
                                <w:rFonts w:asciiTheme="minorHAnsi" w:hAnsiTheme="minorHAnsi"/>
                                <w:szCs w:val="20"/>
                              </w:rPr>
                              <w:t xml:space="preserve">The website must enable visitors to view current list of used cars </w:t>
                            </w:r>
                          </w:p>
                          <w:p w:rsidR="004D46B2" w:rsidRPr="004D46B2" w:rsidRDefault="004D46B2" w:rsidP="004D46B2">
                            <w:pPr>
                              <w:pStyle w:val="Default"/>
                              <w:numPr>
                                <w:ilvl w:val="0"/>
                                <w:numId w:val="13"/>
                              </w:numPr>
                              <w:spacing w:after="65"/>
                              <w:rPr>
                                <w:rFonts w:asciiTheme="minorHAnsi" w:hAnsiTheme="minorHAnsi"/>
                                <w:szCs w:val="20"/>
                              </w:rPr>
                            </w:pPr>
                            <w:r w:rsidRPr="004D46B2">
                              <w:rPr>
                                <w:rFonts w:asciiTheme="minorHAnsi" w:hAnsiTheme="minorHAnsi"/>
                                <w:szCs w:val="20"/>
                              </w:rPr>
                              <w:t xml:space="preserve">The website must enable staff to add new vehicles </w:t>
                            </w:r>
                          </w:p>
                          <w:p w:rsidR="004D46B2" w:rsidRPr="004D46B2" w:rsidRDefault="004D46B2" w:rsidP="004D46B2">
                            <w:pPr>
                              <w:pStyle w:val="Default"/>
                              <w:numPr>
                                <w:ilvl w:val="0"/>
                                <w:numId w:val="13"/>
                              </w:numPr>
                              <w:spacing w:after="65"/>
                              <w:rPr>
                                <w:rFonts w:asciiTheme="minorHAnsi" w:hAnsiTheme="minorHAnsi"/>
                                <w:szCs w:val="20"/>
                              </w:rPr>
                            </w:pPr>
                            <w:r w:rsidRPr="004D46B2">
                              <w:rPr>
                                <w:rFonts w:asciiTheme="minorHAnsi" w:hAnsiTheme="minorHAnsi"/>
                                <w:szCs w:val="20"/>
                              </w:rPr>
                              <w:t xml:space="preserve">The website must allow staff to display client information </w:t>
                            </w:r>
                          </w:p>
                          <w:p w:rsidR="004D46B2" w:rsidRPr="004D46B2" w:rsidRDefault="004D46B2" w:rsidP="004D46B2">
                            <w:pPr>
                              <w:pStyle w:val="Default"/>
                              <w:numPr>
                                <w:ilvl w:val="0"/>
                                <w:numId w:val="13"/>
                              </w:numPr>
                              <w:spacing w:after="65"/>
                              <w:rPr>
                                <w:rFonts w:asciiTheme="minorHAnsi" w:hAnsiTheme="minorHAnsi"/>
                                <w:szCs w:val="20"/>
                              </w:rPr>
                            </w:pPr>
                            <w:r w:rsidRPr="004D46B2">
                              <w:rPr>
                                <w:rFonts w:asciiTheme="minorHAnsi" w:hAnsiTheme="minorHAnsi"/>
                                <w:szCs w:val="20"/>
                              </w:rPr>
                              <w:t xml:space="preserve">The website must allow staff to add new clients </w:t>
                            </w:r>
                          </w:p>
                          <w:p w:rsidR="004D46B2" w:rsidRPr="004D46B2" w:rsidRDefault="004D46B2" w:rsidP="004D46B2">
                            <w:pPr>
                              <w:pStyle w:val="Default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inorHAnsi" w:hAnsiTheme="minorHAnsi"/>
                                <w:szCs w:val="20"/>
                              </w:rPr>
                            </w:pPr>
                            <w:r w:rsidRPr="004D46B2">
                              <w:rPr>
                                <w:rFonts w:asciiTheme="minorHAnsi" w:hAnsiTheme="minorHAnsi"/>
                                <w:szCs w:val="20"/>
                              </w:rPr>
                              <w:t xml:space="preserve">The website must allow staff to display salesperson information. </w:t>
                            </w:r>
                          </w:p>
                          <w:p w:rsidR="004D46B2" w:rsidRDefault="004D46B2" w:rsidP="004D46B2">
                            <w:pPr>
                              <w:rPr>
                                <w:lang w:val="en-GB" w:eastAsia="en-AU"/>
                              </w:rPr>
                            </w:pPr>
                          </w:p>
                          <w:p w:rsidR="004D46B2" w:rsidRPr="004D46B2" w:rsidRDefault="004D46B2" w:rsidP="004D46B2">
                            <w:pPr>
                              <w:rPr>
                                <w:lang w:val="en-GB" w:eastAsia="en-AU"/>
                              </w:rPr>
                            </w:pPr>
                          </w:p>
                          <w:p w:rsidR="000679CE" w:rsidRPr="00C73EF9" w:rsidRDefault="000679CE" w:rsidP="000679CE">
                            <w:pPr>
                              <w:pStyle w:val="Heading2"/>
                              <w:rPr>
                                <w:rFonts w:ascii="Calibri" w:hAnsi="Calibri" w:cs="Calibri"/>
                              </w:rPr>
                            </w:pPr>
                            <w:r w:rsidRPr="00C73EF9">
                              <w:rPr>
                                <w:rFonts w:ascii="Calibri" w:hAnsi="Calibri" w:cs="Calibri"/>
                              </w:rPr>
                              <w:t>Target audience</w:t>
                            </w:r>
                          </w:p>
                          <w:p w:rsidR="000679CE" w:rsidRPr="004D46B2" w:rsidRDefault="004D46B2" w:rsidP="000679CE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4D46B2">
                              <w:rPr>
                                <w:rFonts w:ascii="Calibri" w:hAnsi="Calibri" w:cs="Calibri"/>
                              </w:rPr>
                              <w:t>Clients looking to buy a used car</w:t>
                            </w:r>
                          </w:p>
                          <w:p w:rsidR="005626E5" w:rsidRDefault="005626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130.5pt;width:540pt;height:497.2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" filled="f" stroked="f">
                <v:textbox>
                  <w:txbxContent>
                    <w:p w:rsidR="000679CE" w:rsidRPr="00C73EF9" w:rsidRDefault="000679CE" w:rsidP="000679CE">
                      <w:pPr>
                        <w:pStyle w:val="Heading1"/>
                        <w:jc w:val="center"/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 w:rsidRPr="00C73EF9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 xml:space="preserve">Audit Preparation </w:t>
                      </w:r>
                    </w:p>
                    <w:p w:rsidR="000679CE" w:rsidRPr="00C73EF9" w:rsidRDefault="000679CE" w:rsidP="000679CE">
                      <w:pPr>
                        <w:pStyle w:val="Heading2"/>
                        <w:rPr>
                          <w:rFonts w:ascii="Calibri" w:hAnsi="Calibri" w:cs="Calibri"/>
                        </w:rPr>
                      </w:pPr>
                      <w:r w:rsidRPr="00C73EF9">
                        <w:rPr>
                          <w:rFonts w:ascii="Calibri" w:hAnsi="Calibri" w:cs="Calibri"/>
                        </w:rPr>
                        <w:t xml:space="preserve">Purpose </w:t>
                      </w:r>
                    </w:p>
                    <w:p w:rsidR="000679CE" w:rsidRDefault="000679CE" w:rsidP="000679CE">
                      <w:pPr>
                        <w:rPr>
                          <w:rFonts w:ascii="Calibri" w:hAnsi="Calibri" w:cs="Calibri"/>
                        </w:rPr>
                      </w:pPr>
                      <w:r w:rsidRPr="00C73EF9">
                        <w:rPr>
                          <w:rFonts w:ascii="Calibri" w:hAnsi="Calibri" w:cs="Calibri"/>
                        </w:rPr>
                        <w:t>The purpose of this document is to provide an understanding of the system to be audited</w:t>
                      </w:r>
                      <w:r w:rsidR="004D46B2">
                        <w:rPr>
                          <w:rFonts w:ascii="Calibri" w:hAnsi="Calibri" w:cs="Calibri"/>
                        </w:rPr>
                        <w:t>.</w:t>
                      </w:r>
                      <w:r w:rsidRPr="00C73EF9">
                        <w:rPr>
                          <w:rFonts w:ascii="Calibri" w:hAnsi="Calibri" w:cs="Calibri"/>
                        </w:rPr>
                        <w:t xml:space="preserve"> </w:t>
                      </w:r>
                    </w:p>
                    <w:p w:rsidR="004D46B2" w:rsidRPr="00C73EF9" w:rsidRDefault="004D46B2" w:rsidP="000679CE">
                      <w:pPr>
                        <w:rPr>
                          <w:rFonts w:ascii="Calibri" w:hAnsi="Calibri" w:cs="Calibri"/>
                        </w:rPr>
                      </w:pPr>
                      <w:bookmarkStart w:id="1" w:name="_GoBack"/>
                      <w:bookmarkEnd w:id="1"/>
                    </w:p>
                    <w:p w:rsidR="000679CE" w:rsidRDefault="000679CE" w:rsidP="000679CE">
                      <w:pPr>
                        <w:pStyle w:val="Heading2"/>
                        <w:rPr>
                          <w:rFonts w:ascii="Calibri" w:hAnsi="Calibri" w:cs="Calibri"/>
                        </w:rPr>
                      </w:pPr>
                      <w:r w:rsidRPr="00C73EF9">
                        <w:rPr>
                          <w:rFonts w:ascii="Calibri" w:hAnsi="Calibri" w:cs="Calibri"/>
                        </w:rPr>
                        <w:t>Opportunity or problem statement</w:t>
                      </w:r>
                    </w:p>
                    <w:p w:rsidR="004D46B2" w:rsidRPr="004D46B2" w:rsidRDefault="004D46B2" w:rsidP="004D46B2">
                      <w:pPr>
                        <w:rPr>
                          <w:rFonts w:asciiTheme="minorHAnsi" w:hAnsiTheme="minorHAnsi"/>
                          <w:sz w:val="32"/>
                          <w:lang w:val="en-GB" w:eastAsia="en-AU"/>
                        </w:rPr>
                      </w:pPr>
                      <w:r w:rsidRPr="004D46B2">
                        <w:rPr>
                          <w:rFonts w:asciiTheme="minorHAnsi" w:hAnsiTheme="minorHAnsi"/>
                          <w:szCs w:val="20"/>
                        </w:rPr>
                        <w:t>West Coast Auto (Used Car Division) want to develop a website to showcase their business, used vehicles stock, provide testimonials from previous clients and increase sales</w:t>
                      </w:r>
                      <w:r w:rsidRPr="004D46B2">
                        <w:rPr>
                          <w:rFonts w:asciiTheme="minorHAnsi" w:hAnsiTheme="minorHAnsi"/>
                          <w:szCs w:val="20"/>
                        </w:rPr>
                        <w:t>.</w:t>
                      </w:r>
                    </w:p>
                    <w:p w:rsidR="004D46B2" w:rsidRPr="004D46B2" w:rsidRDefault="004D46B2" w:rsidP="004D46B2">
                      <w:pPr>
                        <w:rPr>
                          <w:lang w:val="en-GB" w:eastAsia="en-AU"/>
                        </w:rPr>
                      </w:pPr>
                    </w:p>
                    <w:p w:rsidR="000679CE" w:rsidRDefault="000679CE" w:rsidP="000679CE">
                      <w:pPr>
                        <w:pStyle w:val="Heading2"/>
                        <w:rPr>
                          <w:rFonts w:ascii="Calibri" w:hAnsi="Calibri" w:cs="Calibri"/>
                        </w:rPr>
                      </w:pPr>
                      <w:r w:rsidRPr="00C73EF9">
                        <w:rPr>
                          <w:rFonts w:ascii="Calibri" w:hAnsi="Calibri" w:cs="Calibri"/>
                        </w:rPr>
                        <w:t>Mandatory functional requirements</w:t>
                      </w:r>
                    </w:p>
                    <w:p w:rsidR="004D46B2" w:rsidRPr="004D46B2" w:rsidRDefault="004D46B2" w:rsidP="004D46B2">
                      <w:pPr>
                        <w:pStyle w:val="Default"/>
                        <w:rPr>
                          <w:rFonts w:asciiTheme="minorHAnsi" w:hAnsiTheme="minorHAnsi"/>
                          <w:szCs w:val="20"/>
                        </w:rPr>
                      </w:pPr>
                      <w:r w:rsidRPr="004D46B2">
                        <w:rPr>
                          <w:rFonts w:asciiTheme="minorHAnsi" w:hAnsiTheme="minorHAnsi"/>
                          <w:szCs w:val="20"/>
                        </w:rPr>
                        <w:t xml:space="preserve">The website must include the following: </w:t>
                      </w:r>
                    </w:p>
                    <w:p w:rsidR="004D46B2" w:rsidRPr="004D46B2" w:rsidRDefault="004D46B2" w:rsidP="004D46B2">
                      <w:pPr>
                        <w:pStyle w:val="Default"/>
                        <w:numPr>
                          <w:ilvl w:val="0"/>
                          <w:numId w:val="13"/>
                        </w:numPr>
                        <w:spacing w:after="65"/>
                        <w:rPr>
                          <w:rFonts w:asciiTheme="minorHAnsi" w:hAnsiTheme="minorHAnsi"/>
                          <w:szCs w:val="20"/>
                        </w:rPr>
                      </w:pPr>
                      <w:r w:rsidRPr="004D46B2">
                        <w:rPr>
                          <w:rFonts w:asciiTheme="minorHAnsi" w:hAnsiTheme="minorHAnsi"/>
                          <w:szCs w:val="20"/>
                        </w:rPr>
                        <w:t xml:space="preserve">The website must promote the services offered by West Coast Auto </w:t>
                      </w:r>
                    </w:p>
                    <w:p w:rsidR="004D46B2" w:rsidRPr="004D46B2" w:rsidRDefault="004D46B2" w:rsidP="004D46B2">
                      <w:pPr>
                        <w:pStyle w:val="Default"/>
                        <w:numPr>
                          <w:ilvl w:val="0"/>
                          <w:numId w:val="13"/>
                        </w:numPr>
                        <w:spacing w:after="65"/>
                        <w:rPr>
                          <w:rFonts w:asciiTheme="minorHAnsi" w:hAnsiTheme="minorHAnsi"/>
                          <w:szCs w:val="20"/>
                        </w:rPr>
                      </w:pPr>
                      <w:r w:rsidRPr="004D46B2">
                        <w:rPr>
                          <w:rFonts w:asciiTheme="minorHAnsi" w:hAnsiTheme="minorHAnsi"/>
                          <w:szCs w:val="20"/>
                        </w:rPr>
                        <w:t xml:space="preserve">The website must enable visitors to view current list of used cars </w:t>
                      </w:r>
                    </w:p>
                    <w:p w:rsidR="004D46B2" w:rsidRPr="004D46B2" w:rsidRDefault="004D46B2" w:rsidP="004D46B2">
                      <w:pPr>
                        <w:pStyle w:val="Default"/>
                        <w:numPr>
                          <w:ilvl w:val="0"/>
                          <w:numId w:val="13"/>
                        </w:numPr>
                        <w:spacing w:after="65"/>
                        <w:rPr>
                          <w:rFonts w:asciiTheme="minorHAnsi" w:hAnsiTheme="minorHAnsi"/>
                          <w:szCs w:val="20"/>
                        </w:rPr>
                      </w:pPr>
                      <w:r w:rsidRPr="004D46B2">
                        <w:rPr>
                          <w:rFonts w:asciiTheme="minorHAnsi" w:hAnsiTheme="minorHAnsi"/>
                          <w:szCs w:val="20"/>
                        </w:rPr>
                        <w:t xml:space="preserve">The website must enable staff to add new vehicles </w:t>
                      </w:r>
                    </w:p>
                    <w:p w:rsidR="004D46B2" w:rsidRPr="004D46B2" w:rsidRDefault="004D46B2" w:rsidP="004D46B2">
                      <w:pPr>
                        <w:pStyle w:val="Default"/>
                        <w:numPr>
                          <w:ilvl w:val="0"/>
                          <w:numId w:val="13"/>
                        </w:numPr>
                        <w:spacing w:after="65"/>
                        <w:rPr>
                          <w:rFonts w:asciiTheme="minorHAnsi" w:hAnsiTheme="minorHAnsi"/>
                          <w:szCs w:val="20"/>
                        </w:rPr>
                      </w:pPr>
                      <w:r w:rsidRPr="004D46B2">
                        <w:rPr>
                          <w:rFonts w:asciiTheme="minorHAnsi" w:hAnsiTheme="minorHAnsi"/>
                          <w:szCs w:val="20"/>
                        </w:rPr>
                        <w:t xml:space="preserve">The website must allow staff to display client information </w:t>
                      </w:r>
                    </w:p>
                    <w:p w:rsidR="004D46B2" w:rsidRPr="004D46B2" w:rsidRDefault="004D46B2" w:rsidP="004D46B2">
                      <w:pPr>
                        <w:pStyle w:val="Default"/>
                        <w:numPr>
                          <w:ilvl w:val="0"/>
                          <w:numId w:val="13"/>
                        </w:numPr>
                        <w:spacing w:after="65"/>
                        <w:rPr>
                          <w:rFonts w:asciiTheme="minorHAnsi" w:hAnsiTheme="minorHAnsi"/>
                          <w:szCs w:val="20"/>
                        </w:rPr>
                      </w:pPr>
                      <w:r w:rsidRPr="004D46B2">
                        <w:rPr>
                          <w:rFonts w:asciiTheme="minorHAnsi" w:hAnsiTheme="minorHAnsi"/>
                          <w:szCs w:val="20"/>
                        </w:rPr>
                        <w:t xml:space="preserve">The website must allow staff to add new clients </w:t>
                      </w:r>
                    </w:p>
                    <w:p w:rsidR="004D46B2" w:rsidRPr="004D46B2" w:rsidRDefault="004D46B2" w:rsidP="004D46B2">
                      <w:pPr>
                        <w:pStyle w:val="Default"/>
                        <w:numPr>
                          <w:ilvl w:val="0"/>
                          <w:numId w:val="13"/>
                        </w:numPr>
                        <w:rPr>
                          <w:rFonts w:asciiTheme="minorHAnsi" w:hAnsiTheme="minorHAnsi"/>
                          <w:szCs w:val="20"/>
                        </w:rPr>
                      </w:pPr>
                      <w:r w:rsidRPr="004D46B2">
                        <w:rPr>
                          <w:rFonts w:asciiTheme="minorHAnsi" w:hAnsiTheme="minorHAnsi"/>
                          <w:szCs w:val="20"/>
                        </w:rPr>
                        <w:t xml:space="preserve">The website must allow staff to display salesperson information. </w:t>
                      </w:r>
                    </w:p>
                    <w:p w:rsidR="004D46B2" w:rsidRDefault="004D46B2" w:rsidP="004D46B2">
                      <w:pPr>
                        <w:rPr>
                          <w:lang w:val="en-GB" w:eastAsia="en-AU"/>
                        </w:rPr>
                      </w:pPr>
                    </w:p>
                    <w:p w:rsidR="004D46B2" w:rsidRPr="004D46B2" w:rsidRDefault="004D46B2" w:rsidP="004D46B2">
                      <w:pPr>
                        <w:rPr>
                          <w:lang w:val="en-GB" w:eastAsia="en-AU"/>
                        </w:rPr>
                      </w:pPr>
                    </w:p>
                    <w:p w:rsidR="000679CE" w:rsidRPr="00C73EF9" w:rsidRDefault="000679CE" w:rsidP="000679CE">
                      <w:pPr>
                        <w:pStyle w:val="Heading2"/>
                        <w:rPr>
                          <w:rFonts w:ascii="Calibri" w:hAnsi="Calibri" w:cs="Calibri"/>
                        </w:rPr>
                      </w:pPr>
                      <w:r w:rsidRPr="00C73EF9">
                        <w:rPr>
                          <w:rFonts w:ascii="Calibri" w:hAnsi="Calibri" w:cs="Calibri"/>
                        </w:rPr>
                        <w:t>Target audience</w:t>
                      </w:r>
                    </w:p>
                    <w:p w:rsidR="000679CE" w:rsidRPr="004D46B2" w:rsidRDefault="004D46B2" w:rsidP="000679CE">
                      <w:pPr>
                        <w:rPr>
                          <w:rFonts w:ascii="Calibri" w:hAnsi="Calibri" w:cs="Calibri"/>
                        </w:rPr>
                      </w:pPr>
                      <w:r w:rsidRPr="004D46B2">
                        <w:rPr>
                          <w:rFonts w:ascii="Calibri" w:hAnsi="Calibri" w:cs="Calibri"/>
                        </w:rPr>
                        <w:t>Clients looking to buy a used car</w:t>
                      </w:r>
                    </w:p>
                    <w:p w:rsidR="005626E5" w:rsidRDefault="005626E5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8689340</wp:posOffset>
                </wp:positionV>
                <wp:extent cx="6629400" cy="342900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6E5" w:rsidRPr="006F4A61" w:rsidRDefault="005626E5" w:rsidP="005626E5">
                            <w:pPr>
                              <w:pStyle w:val="Address01"/>
                            </w:pPr>
                            <w:r w:rsidRPr="006F4A61">
                              <w:t xml:space="preserve">phone:  </w:t>
                            </w:r>
                            <w:r w:rsidR="009B6BC4">
                              <w:t>07 3345 6788</w:t>
                            </w:r>
                            <w:r w:rsidRPr="006F4A61">
                              <w:t xml:space="preserve">  |  fax:  </w:t>
                            </w:r>
                            <w:r w:rsidR="009B6BC4">
                              <w:t>07 3345 6789</w:t>
                            </w:r>
                            <w:r w:rsidRPr="006F4A61">
                              <w:t xml:space="preserve">  |  </w:t>
                            </w:r>
                            <w:r w:rsidR="009B6BC4">
                              <w:t>3345</w:t>
                            </w:r>
                            <w:r w:rsidRPr="006F4A61">
                              <w:t xml:space="preserve"> </w:t>
                            </w:r>
                            <w:r w:rsidR="009B6BC4">
                              <w:t>Hamilton Rd</w:t>
                            </w:r>
                            <w:r w:rsidRPr="006F4A61">
                              <w:t xml:space="preserve">, </w:t>
                            </w:r>
                            <w:r w:rsidR="009B6BC4">
                              <w:t>Chermside</w:t>
                            </w:r>
                            <w:r w:rsidRPr="006F4A61">
                              <w:t xml:space="preserve">, </w:t>
                            </w:r>
                            <w:r w:rsidR="009B6BC4">
                              <w:t>QLD</w:t>
                            </w:r>
                            <w:r w:rsidRPr="006F4A61">
                              <w:t xml:space="preserve"> </w:t>
                            </w:r>
                            <w:r w:rsidR="009B6BC4">
                              <w:t>4032</w:t>
                            </w:r>
                            <w:r w:rsidRPr="006F4A61">
                              <w:t xml:space="preserve">  |  www.</w:t>
                            </w:r>
                            <w:r w:rsidR="00B441E1">
                              <w:t>ossweb.com.au</w:t>
                            </w:r>
                          </w:p>
                        </w:txbxContent>
                      </wps:txbx>
                      <wps:bodyPr rot="0" vert="horz" wrap="square" lIns="91440" tIns="109728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1.05pt;margin-top:684.2pt;width:522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" filled="f" stroked="f">
                <v:textbox inset=",8.64pt">
                  <w:txbxContent>
                    <w:p w:rsidR="005626E5" w:rsidRPr="006F4A61" w:rsidRDefault="005626E5" w:rsidP="005626E5">
                      <w:pPr>
                        <w:pStyle w:val="Address01"/>
                      </w:pPr>
                      <w:r w:rsidRPr="006F4A61">
                        <w:t xml:space="preserve">phone:  </w:t>
                      </w:r>
                      <w:r w:rsidR="009B6BC4">
                        <w:t>07 3345 6788</w:t>
                      </w:r>
                      <w:r w:rsidRPr="006F4A61">
                        <w:t xml:space="preserve">  |  fax:  </w:t>
                      </w:r>
                      <w:r w:rsidR="009B6BC4">
                        <w:t>07 3345 6789</w:t>
                      </w:r>
                      <w:r w:rsidRPr="006F4A61">
                        <w:t xml:space="preserve">  |  </w:t>
                      </w:r>
                      <w:r w:rsidR="009B6BC4">
                        <w:t>3345</w:t>
                      </w:r>
                      <w:r w:rsidRPr="006F4A61">
                        <w:t xml:space="preserve"> </w:t>
                      </w:r>
                      <w:r w:rsidR="009B6BC4">
                        <w:t>Hamilton Rd</w:t>
                      </w:r>
                      <w:r w:rsidRPr="006F4A61">
                        <w:t xml:space="preserve">, </w:t>
                      </w:r>
                      <w:r w:rsidR="009B6BC4">
                        <w:t>Chermside</w:t>
                      </w:r>
                      <w:r w:rsidRPr="006F4A61">
                        <w:t xml:space="preserve">, </w:t>
                      </w:r>
                      <w:r w:rsidR="009B6BC4">
                        <w:t>QLD</w:t>
                      </w:r>
                      <w:r w:rsidRPr="006F4A61">
                        <w:t xml:space="preserve"> </w:t>
                      </w:r>
                      <w:r w:rsidR="009B6BC4">
                        <w:t>4032</w:t>
                      </w:r>
                      <w:r w:rsidRPr="006F4A61">
                        <w:t xml:space="preserve">  |  www.</w:t>
                      </w:r>
                      <w:r w:rsidR="00B441E1">
                        <w:t>ossweb.com.au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231140</wp:posOffset>
                </wp:positionV>
                <wp:extent cx="2852420" cy="1844040"/>
                <wp:effectExtent l="0" t="0" r="0" b="381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2420" cy="184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6E5" w:rsidRPr="007C6892" w:rsidRDefault="009B6BC4" w:rsidP="005626E5">
                            <w:pPr>
                              <w:pStyle w:val="EnterCompanyName"/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>
                                  <wp:extent cx="2667000" cy="1752600"/>
                                  <wp:effectExtent l="0" t="0" r="0" b="0"/>
                                  <wp:docPr id="4" name="Picture 16" descr="Description: D:\IT\2011 Development\ICA50611\Course Content\Stage 1\common\Online Systems Solutions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Description: D:\IT\2011 Development\ICA50611\Course Content\Stage 1\common\Online Systems Solutions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0" cy="1752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92.05pt;margin-top:18.2pt;width:224.6pt;height:145.2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" filled="f" stroked="f">
                <v:textbox style="mso-fit-shape-to-text:t">
                  <w:txbxContent>
                    <w:p w:rsidR="005626E5" w:rsidRPr="007C6892" w:rsidRDefault="009B6BC4" w:rsidP="005626E5">
                      <w:pPr>
                        <w:pStyle w:val="EnterCompanyName"/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>
                            <wp:extent cx="2667000" cy="1752600"/>
                            <wp:effectExtent l="0" t="0" r="0" b="0"/>
                            <wp:docPr id="4" name="Picture 16" descr="Description: D:\IT\2011 Development\ICA50611\Course Content\Stage 1\common\Online Systems Solutions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Description: D:\IT\2011 Development\ICA50611\Course Content\Stage 1\common\Online Systems Solutions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0" cy="1752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-1205865</wp:posOffset>
            </wp:positionH>
            <wp:positionV relativeFrom="paragraph">
              <wp:posOffset>-911860</wp:posOffset>
            </wp:positionV>
            <wp:extent cx="7772400" cy="10058400"/>
            <wp:effectExtent l="0" t="0" r="0" b="0"/>
            <wp:wrapNone/>
            <wp:docPr id="5" name="Picture 6" descr="Description: UrbanMod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UrbanModer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6E5">
        <w:softHyphen/>
      </w:r>
      <w:r w:rsidR="005626E5">
        <w:softHyphen/>
      </w:r>
    </w:p>
    <w:sectPr w:rsidR="005626E5" w:rsidSect="005626E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5B649A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A88E4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DF488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7F090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69A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7D4E9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21043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09896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540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EF4D1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89CEA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B600705"/>
    <w:multiLevelType w:val="hybridMultilevel"/>
    <w:tmpl w:val="F47E15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F2A26"/>
    <w:multiLevelType w:val="hybridMultilevel"/>
    <w:tmpl w:val="4E1E39C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CE"/>
    <w:rsid w:val="000679CE"/>
    <w:rsid w:val="004D46B2"/>
    <w:rsid w:val="005626E5"/>
    <w:rsid w:val="009B6BC4"/>
    <w:rsid w:val="00B441E1"/>
    <w:rsid w:val="00D0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759E8F82-22BD-4788-8587-8E60998E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679CE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smallCaps/>
      <w:kern w:val="32"/>
      <w:sz w:val="32"/>
      <w:szCs w:val="20"/>
      <w:lang w:val="en-AU" w:eastAsia="en-AU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link w:val="Heading2Char"/>
    <w:qFormat/>
    <w:rsid w:val="000679CE"/>
    <w:pPr>
      <w:keepNext/>
      <w:overflowPunct w:val="0"/>
      <w:autoSpaceDE w:val="0"/>
      <w:autoSpaceDN w:val="0"/>
      <w:adjustRightInd w:val="0"/>
      <w:spacing w:after="100"/>
      <w:textAlignment w:val="baseline"/>
      <w:outlineLvl w:val="1"/>
    </w:pPr>
    <w:rPr>
      <w:b/>
      <w:color w:val="000000"/>
      <w:sz w:val="28"/>
      <w:szCs w:val="20"/>
      <w:lang w:val="en-GB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terCompanyName">
    <w:name w:val="Enter Company Name"/>
    <w:basedOn w:val="Normal"/>
    <w:link w:val="EnterCompanyNameChar"/>
    <w:qFormat/>
    <w:rsid w:val="00D01728"/>
    <w:pPr>
      <w:jc w:val="right"/>
    </w:pPr>
    <w:rPr>
      <w:rFonts w:ascii="Arial" w:hAnsi="Arial"/>
      <w:b/>
      <w:color w:val="006666"/>
      <w:sz w:val="28"/>
    </w:rPr>
  </w:style>
  <w:style w:type="paragraph" w:customStyle="1" w:styleId="Beginyourletterhere">
    <w:name w:val="Begin your letter here"/>
    <w:basedOn w:val="Normal"/>
    <w:link w:val="BeginyourletterhereChar"/>
    <w:qFormat/>
    <w:rsid w:val="00D01728"/>
    <w:rPr>
      <w:rFonts w:ascii="Arial" w:hAnsi="Arial"/>
      <w:color w:val="006666"/>
      <w:sz w:val="20"/>
    </w:rPr>
  </w:style>
  <w:style w:type="character" w:customStyle="1" w:styleId="EnterCompanyNameChar">
    <w:name w:val="Enter Company Name Char"/>
    <w:link w:val="EnterCompanyName"/>
    <w:rsid w:val="00D01728"/>
    <w:rPr>
      <w:rFonts w:ascii="Arial" w:hAnsi="Arial"/>
      <w:b/>
      <w:color w:val="006666"/>
      <w:sz w:val="28"/>
      <w:szCs w:val="24"/>
    </w:rPr>
  </w:style>
  <w:style w:type="paragraph" w:customStyle="1" w:styleId="Address01">
    <w:name w:val="Address 01"/>
    <w:basedOn w:val="Normal"/>
    <w:link w:val="Address01Char"/>
    <w:qFormat/>
    <w:rsid w:val="00D01728"/>
    <w:rPr>
      <w:rFonts w:ascii="Arial" w:hAnsi="Arial"/>
      <w:color w:val="006666"/>
      <w:sz w:val="18"/>
    </w:rPr>
  </w:style>
  <w:style w:type="character" w:customStyle="1" w:styleId="BeginyourletterhereChar">
    <w:name w:val="Begin your letter here Char"/>
    <w:link w:val="Beginyourletterhere"/>
    <w:rsid w:val="00D01728"/>
    <w:rPr>
      <w:rFonts w:ascii="Arial" w:hAnsi="Arial"/>
      <w:color w:val="006666"/>
      <w:szCs w:val="24"/>
    </w:rPr>
  </w:style>
  <w:style w:type="character" w:customStyle="1" w:styleId="Address01Char">
    <w:name w:val="Address 01 Char"/>
    <w:link w:val="Address01"/>
    <w:rsid w:val="00D01728"/>
    <w:rPr>
      <w:rFonts w:ascii="Arial" w:hAnsi="Arial"/>
      <w:color w:val="006666"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B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BC4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679CE"/>
    <w:rPr>
      <w:rFonts w:ascii="Arial" w:hAnsi="Arial"/>
      <w:b/>
      <w:smallCaps/>
      <w:kern w:val="32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basedOn w:val="DefaultParagraphFont"/>
    <w:link w:val="Heading2"/>
    <w:rsid w:val="000679CE"/>
    <w:rPr>
      <w:b/>
      <w:color w:val="000000"/>
      <w:sz w:val="28"/>
      <w:lang w:val="en-GB"/>
    </w:rPr>
  </w:style>
  <w:style w:type="paragraph" w:styleId="BodyText">
    <w:name w:val="Body Text"/>
    <w:basedOn w:val="Normal"/>
    <w:link w:val="BodyTextChar"/>
    <w:semiHidden/>
    <w:rsid w:val="000679CE"/>
    <w:pPr>
      <w:overflowPunct w:val="0"/>
      <w:autoSpaceDE w:val="0"/>
      <w:autoSpaceDN w:val="0"/>
      <w:adjustRightInd w:val="0"/>
      <w:spacing w:after="100"/>
      <w:textAlignment w:val="baseline"/>
    </w:pPr>
    <w:rPr>
      <w:color w:val="0000FF"/>
      <w:szCs w:val="20"/>
      <w:lang w:eastAsia="en-AU"/>
    </w:rPr>
  </w:style>
  <w:style w:type="character" w:customStyle="1" w:styleId="BodyTextChar">
    <w:name w:val="Body Text Char"/>
    <w:basedOn w:val="DefaultParagraphFont"/>
    <w:link w:val="BodyText"/>
    <w:semiHidden/>
    <w:rsid w:val="000679CE"/>
    <w:rPr>
      <w:color w:val="0000FF"/>
      <w:sz w:val="24"/>
      <w:lang w:val="en-US"/>
    </w:rPr>
  </w:style>
  <w:style w:type="paragraph" w:customStyle="1" w:styleId="Default">
    <w:name w:val="Default"/>
    <w:rsid w:val="004D46B2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AFE%20Diploma\Web%20Development\4.Thursday_Information_Architecture\Assessments\My%20Assessments\Quality_Assurance\Docs%20Quality\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Dowdell</dc:creator>
  <cp:lastModifiedBy>Tyler Dowdell</cp:lastModifiedBy>
  <cp:revision>2</cp:revision>
  <cp:lastPrinted>2007-03-15T00:36:00Z</cp:lastPrinted>
  <dcterms:created xsi:type="dcterms:W3CDTF">2016-03-07T04:59:00Z</dcterms:created>
  <dcterms:modified xsi:type="dcterms:W3CDTF">2016-03-07T05:07:00Z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TC103796649990</vt:lpwstr>
  </property>
</Properties>
</file>